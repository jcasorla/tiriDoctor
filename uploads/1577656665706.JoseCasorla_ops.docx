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20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/>
      </w:tblPr>
      <w:tblGrid>
        <w:gridCol w:w="5779"/>
        <w:gridCol w:w="5021"/>
      </w:tblGrid>
      <w:tr w:rsidR="00D92B95" w:rsidTr="00AF5B85">
        <w:trPr>
          <w:trHeight w:val="1980"/>
        </w:trPr>
        <w:tc>
          <w:tcPr>
            <w:tcW w:w="5779" w:type="dxa"/>
            <w:vAlign w:val="bottom"/>
          </w:tcPr>
          <w:bookmarkStart w:id="0" w:name="_Hlk19111066"/>
          <w:p w:rsidR="00C84833" w:rsidRDefault="008B6377" w:rsidP="00B42797">
            <w:pPr>
              <w:pStyle w:val="Title"/>
            </w:pPr>
            <w:sdt>
              <w:sdtPr>
                <w:rPr>
                  <w:sz w:val="52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4846F4D96D1648E99C4741C1D4BE12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Content>
                <w:r w:rsidR="00881D12">
                  <w:rPr>
                    <w:sz w:val="52"/>
                    <w:szCs w:val="52"/>
                  </w:rPr>
                  <w:t xml:space="preserve">Jose </w:t>
                </w:r>
                <w:proofErr w:type="spellStart"/>
                <w:r w:rsidR="00881D12">
                  <w:rPr>
                    <w:sz w:val="52"/>
                    <w:szCs w:val="52"/>
                  </w:rPr>
                  <w:t>Casorla</w:t>
                </w:r>
                <w:proofErr w:type="spellEnd"/>
              </w:sdtContent>
            </w:sdt>
            <w:r w:rsidR="00D92B95">
              <w:br/>
            </w:r>
            <w:sdt>
              <w:sdtPr>
                <w:rPr>
                  <w:rStyle w:val="Heading2Char"/>
                  <w:sz w:val="44"/>
                  <w:szCs w:val="44"/>
                </w:rPr>
                <w:alias w:val="Enter last name:"/>
                <w:tag w:val="Enter last name:"/>
                <w:id w:val="-1656595288"/>
                <w:placeholder>
                  <w:docPart w:val="AE7C283559AF4666AF41DF921472991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Content>
                <w:r w:rsidR="00B42797">
                  <w:rPr>
                    <w:rStyle w:val="Heading2Char"/>
                    <w:sz w:val="44"/>
                    <w:szCs w:val="44"/>
                  </w:rPr>
                  <w:t>Op</w:t>
                </w:r>
                <w:r w:rsidR="000F7F16">
                  <w:rPr>
                    <w:rStyle w:val="Heading2Char"/>
                    <w:sz w:val="44"/>
                    <w:szCs w:val="44"/>
                  </w:rPr>
                  <w:t>eration</w:t>
                </w:r>
                <w:r w:rsidR="00B42797">
                  <w:rPr>
                    <w:rStyle w:val="Heading2Char"/>
                    <w:sz w:val="44"/>
                    <w:szCs w:val="44"/>
                  </w:rPr>
                  <w:t>s Engineer</w:t>
                </w:r>
              </w:sdtContent>
            </w:sdt>
          </w:p>
        </w:tc>
        <w:tc>
          <w:tcPr>
            <w:tcW w:w="5021" w:type="dxa"/>
            <w:vAlign w:val="bottom"/>
          </w:tcPr>
          <w:tbl>
            <w:tblPr>
              <w:tblStyle w:val="TableGrid"/>
              <w:tblW w:w="510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612"/>
              <w:gridCol w:w="496"/>
            </w:tblGrid>
            <w:tr w:rsidR="00932D92" w:rsidRPr="009D0878" w:rsidTr="003B4875">
              <w:trPr>
                <w:trHeight w:val="310"/>
              </w:trPr>
              <w:tc>
                <w:tcPr>
                  <w:tcW w:w="4612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8B6377" w:rsidP="00536FF3">
                  <w:pPr>
                    <w:pStyle w:val="ContactInfo"/>
                    <w:framePr w:hSpace="180" w:wrap="around" w:hAnchor="margin" w:y="-720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E03AC6BE8784C8FB14C9C20E86A23F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F86061">
                        <w:t>San Jose</w:t>
                      </w:r>
                      <w:r w:rsidR="00C474F1">
                        <w:t xml:space="preserve"> </w:t>
                      </w:r>
                      <w:r w:rsidR="00627534">
                        <w:t>Area</w:t>
                      </w:r>
                    </w:sdtContent>
                  </w:sdt>
                </w:p>
              </w:tc>
              <w:tc>
                <w:tcPr>
                  <w:tcW w:w="49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8B6377" w:rsidP="00536FF3">
                  <w:pPr>
                    <w:pStyle w:val="Icons"/>
                    <w:framePr w:hSpace="180" w:wrap="around" w:hAnchor="margin" w:y="-720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Address icon" o:spid="_x0000_s1029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3B4875">
              <w:trPr>
                <w:trHeight w:val="29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3817C1D65C1C4FA2AACCC82E842490B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4612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86061" w:rsidP="00536FF3">
                      <w:pPr>
                        <w:pStyle w:val="ContactInfo"/>
                        <w:framePr w:hSpace="180" w:wrap="around" w:hAnchor="margin" w:y="-720"/>
                      </w:pPr>
                      <w:r>
                        <w:t>(408) 533-3503</w:t>
                      </w:r>
                    </w:p>
                  </w:tc>
                </w:sdtContent>
              </w:sdt>
              <w:tc>
                <w:tcPr>
                  <w:tcW w:w="496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8B6377" w:rsidP="00536FF3">
                  <w:pPr>
                    <w:pStyle w:val="Icons"/>
                    <w:framePr w:hSpace="180" w:wrap="around" w:hAnchor="margin" w:y="-720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Telephone icon" o:spid="_x0000_s1028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3B4875">
              <w:trPr>
                <w:trHeight w:val="310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EB6032A4815F4D49BB7C3D845363D54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4612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86061" w:rsidP="00536FF3">
                      <w:pPr>
                        <w:pStyle w:val="ContactInfo"/>
                        <w:framePr w:hSpace="180" w:wrap="around" w:hAnchor="margin" w:y="-720"/>
                      </w:pPr>
                      <w:r>
                        <w:t>Jose.casorla@gmail.com</w:t>
                      </w:r>
                    </w:p>
                  </w:tc>
                </w:sdtContent>
              </w:sdt>
              <w:tc>
                <w:tcPr>
                  <w:tcW w:w="496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8B6377" w:rsidP="00536FF3">
                  <w:pPr>
                    <w:pStyle w:val="Icons"/>
                    <w:framePr w:hSpace="180" w:wrap="around" w:hAnchor="margin" w:y="-720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Freeform 5" o:spid="_x0000_s1027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path="m108,21r,l60,58,12,21v-1,-1,-1,-2,,-3c13,16,14,16,16,17l60,51,104,17v1,-1,3,-1,4,1c109,19,109,20,108,21r,xm114,r,l6,c3,,,3,,6l,74v,3,3,6,6,6l114,80v3,,6,-3,6,-6l120,6c120,3,117,,114,xe" fillcolor="#007fa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3B4875">
              <w:trPr>
                <w:trHeight w:val="571"/>
              </w:trPr>
              <w:tc>
                <w:tcPr>
                  <w:tcW w:w="4612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8B6377" w:rsidP="00536FF3">
                  <w:pPr>
                    <w:pStyle w:val="ContactInfo"/>
                    <w:framePr w:hSpace="180" w:wrap="around" w:hAnchor="margin" w:y="-720"/>
                  </w:pPr>
                  <w:hyperlink r:id="rId9" w:history="1">
                    <w:proofErr w:type="spellStart"/>
                    <w:r w:rsidR="005B1B0A" w:rsidRPr="005B1B0A">
                      <w:rPr>
                        <w:rStyle w:val="Hyperlink"/>
                      </w:rPr>
                      <w:t>linkedin</w:t>
                    </w:r>
                    <w:proofErr w:type="spellEnd"/>
                    <w:r w:rsidR="005B1B0A" w:rsidRPr="005B1B0A">
                      <w:rPr>
                        <w:rStyle w:val="Hyperlink"/>
                      </w:rPr>
                      <w:t>/</w:t>
                    </w:r>
                    <w:proofErr w:type="spellStart"/>
                    <w:r w:rsidR="005B1B0A" w:rsidRPr="005B1B0A">
                      <w:rPr>
                        <w:rStyle w:val="Hyperlink"/>
                      </w:rPr>
                      <w:t>jose-casorla</w:t>
                    </w:r>
                    <w:proofErr w:type="spellEnd"/>
                  </w:hyperlink>
                </w:p>
              </w:tc>
              <w:tc>
                <w:tcPr>
                  <w:tcW w:w="496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8B6377" w:rsidP="00536FF3">
                  <w:pPr>
                    <w:pStyle w:val="Icons"/>
                    <w:framePr w:hSpace="180" w:wrap="around" w:hAnchor="margin" w:y="-720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3B4875">
              <w:trPr>
                <w:trHeight w:val="373"/>
              </w:trPr>
              <w:tc>
                <w:tcPr>
                  <w:tcW w:w="4612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8B6377" w:rsidP="00536FF3">
                  <w:pPr>
                    <w:pStyle w:val="ContactInfo"/>
                    <w:framePr w:hSpace="180" w:wrap="around" w:hAnchor="margin" w:y="-720"/>
                  </w:pPr>
                  <w:hyperlink r:id="rId10" w:history="1">
                    <w:proofErr w:type="spellStart"/>
                    <w:r w:rsidR="00EA54AC">
                      <w:rPr>
                        <w:rStyle w:val="Hyperlink"/>
                      </w:rPr>
                      <w:t>github</w:t>
                    </w:r>
                    <w:proofErr w:type="spellEnd"/>
                    <w:r w:rsidR="00EA54AC">
                      <w:rPr>
                        <w:rStyle w:val="Hyperlink"/>
                      </w:rPr>
                      <w:t>/</w:t>
                    </w:r>
                    <w:proofErr w:type="spellStart"/>
                    <w:r w:rsidR="00EA54AC">
                      <w:rPr>
                        <w:rStyle w:val="Hyperlink"/>
                      </w:rPr>
                      <w:t>jcasorla</w:t>
                    </w:r>
                    <w:proofErr w:type="spellEnd"/>
                  </w:hyperlink>
                </w:p>
              </w:tc>
              <w:tc>
                <w:tcPr>
                  <w:tcW w:w="496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B52B04" w:rsidP="00536FF3">
                  <w:pPr>
                    <w:pStyle w:val="Icons"/>
                    <w:framePr w:hSpace="180" w:wrap="around" w:hAnchor="margin" w:y="-72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7650" cy="216694"/>
                        <wp:effectExtent l="0" t="0" r="0" b="0"/>
                        <wp:docPr id="1" name="Picture 1" descr="Related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lated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t="6944" b="555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0054" cy="2362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2B95" w:rsidRDefault="00D92B95" w:rsidP="00AF5B85">
            <w:pPr>
              <w:pStyle w:val="Header"/>
            </w:pPr>
          </w:p>
        </w:tc>
      </w:tr>
    </w:tbl>
    <w:p w:rsidR="00AD13CB" w:rsidRPr="00F224C6" w:rsidRDefault="00F224C6" w:rsidP="0078189C">
      <w:pPr>
        <w:pStyle w:val="Heading1"/>
        <w:spacing w:before="100" w:beforeAutospacing="1"/>
        <w:rPr>
          <w:sz w:val="32"/>
        </w:rPr>
      </w:pPr>
      <w:r w:rsidRPr="00F224C6">
        <w:rPr>
          <w:sz w:val="32"/>
        </w:rPr>
        <w:t>Skills:</w:t>
      </w:r>
    </w:p>
    <w:p w:rsidR="00F86061" w:rsidRPr="00847087" w:rsidRDefault="00F86061" w:rsidP="00F8606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sz w:val="20"/>
          <w:szCs w:val="20"/>
        </w:rPr>
      </w:pPr>
      <w:r w:rsidRPr="00847087">
        <w:rPr>
          <w:b/>
          <w:color w:val="007FAB" w:themeColor="accent1"/>
          <w:sz w:val="20"/>
          <w:szCs w:val="20"/>
        </w:rPr>
        <w:t>Languages:</w:t>
      </w:r>
      <w:r w:rsidRPr="00847087">
        <w:rPr>
          <w:b/>
          <w:sz w:val="20"/>
          <w:szCs w:val="20"/>
        </w:rPr>
        <w:t xml:space="preserve"> Python, Java, </w:t>
      </w:r>
      <w:proofErr w:type="spellStart"/>
      <w:r w:rsidRPr="00847087">
        <w:rPr>
          <w:b/>
          <w:sz w:val="20"/>
          <w:szCs w:val="20"/>
        </w:rPr>
        <w:t>Javascript</w:t>
      </w:r>
      <w:proofErr w:type="spellEnd"/>
      <w:r w:rsidRPr="00847087">
        <w:rPr>
          <w:b/>
          <w:sz w:val="20"/>
          <w:szCs w:val="20"/>
        </w:rPr>
        <w:t>, Typescript, Shell</w:t>
      </w:r>
    </w:p>
    <w:p w:rsidR="00F86061" w:rsidRPr="00847087" w:rsidRDefault="00F86061" w:rsidP="00F8606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sz w:val="20"/>
          <w:szCs w:val="20"/>
        </w:rPr>
      </w:pPr>
      <w:r w:rsidRPr="00847087">
        <w:rPr>
          <w:b/>
          <w:color w:val="007FAB" w:themeColor="accent1"/>
          <w:sz w:val="20"/>
          <w:szCs w:val="20"/>
        </w:rPr>
        <w:t>OS:</w:t>
      </w:r>
      <w:r w:rsidRPr="00847087">
        <w:rPr>
          <w:b/>
          <w:sz w:val="20"/>
          <w:szCs w:val="20"/>
        </w:rPr>
        <w:t xml:space="preserve"> </w:t>
      </w:r>
      <w:r w:rsidR="00BF6F0A" w:rsidRPr="00847087">
        <w:rPr>
          <w:b/>
          <w:sz w:val="20"/>
          <w:szCs w:val="20"/>
        </w:rPr>
        <w:t xml:space="preserve">Red Hat </w:t>
      </w:r>
      <w:r w:rsidRPr="00847087">
        <w:rPr>
          <w:b/>
          <w:sz w:val="20"/>
          <w:szCs w:val="20"/>
        </w:rPr>
        <w:t>Linux, Windows</w:t>
      </w:r>
    </w:p>
    <w:p w:rsidR="00F86061" w:rsidRPr="00847087" w:rsidRDefault="00F86061" w:rsidP="00F8606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sz w:val="20"/>
          <w:szCs w:val="20"/>
        </w:rPr>
      </w:pPr>
      <w:r w:rsidRPr="00847087">
        <w:rPr>
          <w:b/>
          <w:color w:val="007FAB" w:themeColor="accent1"/>
          <w:sz w:val="20"/>
          <w:szCs w:val="20"/>
        </w:rPr>
        <w:t>Tools:</w:t>
      </w:r>
      <w:r w:rsidRPr="00847087">
        <w:rPr>
          <w:b/>
          <w:sz w:val="20"/>
          <w:szCs w:val="20"/>
        </w:rPr>
        <w:t xml:space="preserve"> GIT, </w:t>
      </w:r>
      <w:proofErr w:type="spellStart"/>
      <w:proofErr w:type="gramStart"/>
      <w:r w:rsidRPr="00847087">
        <w:rPr>
          <w:b/>
          <w:sz w:val="20"/>
          <w:szCs w:val="20"/>
        </w:rPr>
        <w:t>Ilo</w:t>
      </w:r>
      <w:proofErr w:type="spellEnd"/>
      <w:proofErr w:type="gramEnd"/>
      <w:r w:rsidRPr="00847087">
        <w:rPr>
          <w:b/>
          <w:sz w:val="20"/>
          <w:szCs w:val="20"/>
        </w:rPr>
        <w:t xml:space="preserve">, Jenkins, </w:t>
      </w:r>
      <w:proofErr w:type="spellStart"/>
      <w:r w:rsidRPr="00847087">
        <w:rPr>
          <w:b/>
          <w:sz w:val="20"/>
          <w:szCs w:val="20"/>
        </w:rPr>
        <w:t>WebServices</w:t>
      </w:r>
      <w:proofErr w:type="spellEnd"/>
      <w:r w:rsidRPr="00847087">
        <w:rPr>
          <w:b/>
          <w:sz w:val="20"/>
          <w:szCs w:val="20"/>
        </w:rPr>
        <w:t xml:space="preserve">, </w:t>
      </w:r>
      <w:proofErr w:type="spellStart"/>
      <w:r w:rsidRPr="00847087">
        <w:rPr>
          <w:b/>
          <w:sz w:val="20"/>
          <w:szCs w:val="20"/>
        </w:rPr>
        <w:t>Rundeck</w:t>
      </w:r>
      <w:proofErr w:type="spellEnd"/>
      <w:r w:rsidRPr="00847087">
        <w:rPr>
          <w:b/>
          <w:sz w:val="20"/>
          <w:szCs w:val="20"/>
        </w:rPr>
        <w:t xml:space="preserve">, </w:t>
      </w:r>
      <w:proofErr w:type="spellStart"/>
      <w:r w:rsidRPr="00847087">
        <w:rPr>
          <w:b/>
          <w:sz w:val="20"/>
          <w:szCs w:val="20"/>
        </w:rPr>
        <w:t>Nagios</w:t>
      </w:r>
      <w:proofErr w:type="spellEnd"/>
    </w:p>
    <w:p w:rsidR="00F86061" w:rsidRPr="00847087" w:rsidRDefault="00F86061" w:rsidP="00F8606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sz w:val="20"/>
          <w:szCs w:val="20"/>
        </w:rPr>
      </w:pPr>
      <w:r w:rsidRPr="00847087">
        <w:rPr>
          <w:b/>
          <w:color w:val="007FAB" w:themeColor="accent1"/>
          <w:sz w:val="20"/>
          <w:szCs w:val="20"/>
        </w:rPr>
        <w:t>Front End:</w:t>
      </w:r>
      <w:r w:rsidRPr="00847087">
        <w:rPr>
          <w:b/>
          <w:sz w:val="20"/>
          <w:szCs w:val="20"/>
        </w:rPr>
        <w:t xml:space="preserve"> Angular, HTML5, CSS3, </w:t>
      </w:r>
      <w:proofErr w:type="spellStart"/>
      <w:r w:rsidRPr="00847087">
        <w:rPr>
          <w:b/>
          <w:sz w:val="20"/>
          <w:szCs w:val="20"/>
        </w:rPr>
        <w:t>JQuery</w:t>
      </w:r>
      <w:proofErr w:type="spellEnd"/>
      <w:r w:rsidRPr="00847087">
        <w:rPr>
          <w:b/>
          <w:sz w:val="20"/>
          <w:szCs w:val="20"/>
        </w:rPr>
        <w:t>, CSS</w:t>
      </w:r>
    </w:p>
    <w:p w:rsidR="00F86061" w:rsidRPr="00847087" w:rsidRDefault="00F86061" w:rsidP="00F8606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sz w:val="20"/>
          <w:szCs w:val="20"/>
        </w:rPr>
      </w:pPr>
      <w:r w:rsidRPr="00847087">
        <w:rPr>
          <w:b/>
          <w:color w:val="007FAB" w:themeColor="accent1"/>
          <w:sz w:val="20"/>
          <w:szCs w:val="20"/>
        </w:rPr>
        <w:t>DB</w:t>
      </w:r>
      <w:r w:rsidR="00CA32E7" w:rsidRPr="00847087">
        <w:rPr>
          <w:b/>
          <w:color w:val="007FAB" w:themeColor="accent1"/>
          <w:sz w:val="20"/>
          <w:szCs w:val="20"/>
        </w:rPr>
        <w:t>:</w:t>
      </w:r>
      <w:r w:rsidR="00CA32E7" w:rsidRPr="00847087">
        <w:rPr>
          <w:b/>
          <w:sz w:val="20"/>
          <w:szCs w:val="20"/>
        </w:rPr>
        <w:t xml:space="preserve"> </w:t>
      </w:r>
      <w:proofErr w:type="spellStart"/>
      <w:r w:rsidR="00CA32E7" w:rsidRPr="00847087">
        <w:rPr>
          <w:b/>
          <w:sz w:val="20"/>
          <w:szCs w:val="20"/>
        </w:rPr>
        <w:t>MongoDB</w:t>
      </w:r>
      <w:proofErr w:type="spellEnd"/>
      <w:r w:rsidR="00CA32E7" w:rsidRPr="00847087">
        <w:rPr>
          <w:b/>
          <w:sz w:val="20"/>
          <w:szCs w:val="20"/>
        </w:rPr>
        <w:t xml:space="preserve">, </w:t>
      </w:r>
      <w:proofErr w:type="spellStart"/>
      <w:r w:rsidR="00CA32E7" w:rsidRPr="00847087">
        <w:rPr>
          <w:b/>
          <w:sz w:val="20"/>
          <w:szCs w:val="20"/>
        </w:rPr>
        <w:t>MySql</w:t>
      </w:r>
      <w:proofErr w:type="spellEnd"/>
      <w:r w:rsidR="00CA32E7" w:rsidRPr="00847087">
        <w:rPr>
          <w:b/>
          <w:sz w:val="20"/>
          <w:szCs w:val="20"/>
        </w:rPr>
        <w:t>, Oracle</w:t>
      </w:r>
    </w:p>
    <w:p w:rsidR="00CA32E7" w:rsidRPr="00847087" w:rsidRDefault="00CA32E7" w:rsidP="00F8606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sz w:val="20"/>
          <w:szCs w:val="20"/>
        </w:rPr>
      </w:pPr>
      <w:r w:rsidRPr="00847087">
        <w:rPr>
          <w:b/>
          <w:color w:val="007FAB" w:themeColor="accent1"/>
          <w:sz w:val="20"/>
          <w:szCs w:val="20"/>
        </w:rPr>
        <w:t>Frameworks:</w:t>
      </w:r>
      <w:r w:rsidRPr="00847087">
        <w:rPr>
          <w:b/>
          <w:sz w:val="20"/>
          <w:szCs w:val="20"/>
        </w:rPr>
        <w:t xml:space="preserve"> </w:t>
      </w:r>
      <w:proofErr w:type="spellStart"/>
      <w:r w:rsidRPr="00847087">
        <w:rPr>
          <w:b/>
          <w:sz w:val="20"/>
          <w:szCs w:val="20"/>
        </w:rPr>
        <w:t>Djan</w:t>
      </w:r>
      <w:r w:rsidR="00A223E5" w:rsidRPr="00847087">
        <w:rPr>
          <w:b/>
          <w:sz w:val="20"/>
          <w:szCs w:val="20"/>
        </w:rPr>
        <w:t>go</w:t>
      </w:r>
      <w:proofErr w:type="spellEnd"/>
      <w:r w:rsidR="00A223E5" w:rsidRPr="00847087">
        <w:rPr>
          <w:b/>
          <w:sz w:val="20"/>
          <w:szCs w:val="20"/>
        </w:rPr>
        <w:t>, Flask, MEAN, Java Spring</w:t>
      </w:r>
      <w:r w:rsidRPr="00847087">
        <w:rPr>
          <w:b/>
          <w:sz w:val="20"/>
          <w:szCs w:val="20"/>
        </w:rPr>
        <w:t>, Bootstrap</w:t>
      </w:r>
    </w:p>
    <w:p w:rsidR="00EB3B49" w:rsidRPr="003B4875" w:rsidRDefault="00EB3B49" w:rsidP="003B4875">
      <w:pPr>
        <w:pStyle w:val="Heading2"/>
        <w:rPr>
          <w:iCs/>
          <w:color w:val="595959" w:themeColor="text1" w:themeTint="A6"/>
          <w:sz w:val="28"/>
          <w:szCs w:val="28"/>
        </w:rPr>
      </w:pPr>
    </w:p>
    <w:p w:rsidR="003B4875" w:rsidRPr="00302D7C" w:rsidRDefault="003B4875" w:rsidP="003B487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Projects:</w:t>
      </w:r>
    </w:p>
    <w:p w:rsidR="003B4875" w:rsidRDefault="003B4875" w:rsidP="003B4875">
      <w:pPr>
        <w:pStyle w:val="Heading2"/>
        <w:rPr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3B4875" w:rsidRPr="00847087" w:rsidRDefault="00E8262E" w:rsidP="003B4875">
      <w:pPr>
        <w:pStyle w:val="Heading2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tiriDoctor</w:t>
      </w:r>
      <w:proofErr w:type="spellEnd"/>
      <w:proofErr w:type="gramEnd"/>
      <w:r w:rsidRPr="00847087">
        <w:rPr>
          <w:rFonts w:asciiTheme="minorHAnsi" w:hAnsiTheme="minorHAnsi" w:cstheme="minorHAnsi"/>
          <w:sz w:val="20"/>
          <w:szCs w:val="20"/>
        </w:rPr>
        <w:t xml:space="preserve"> </w:t>
      </w:r>
      <w:r w:rsidR="003B4875" w:rsidRPr="00847087">
        <w:rPr>
          <w:rFonts w:asciiTheme="minorHAnsi" w:hAnsiTheme="minorHAnsi" w:cstheme="minorHAnsi"/>
          <w:sz w:val="20"/>
          <w:szCs w:val="20"/>
        </w:rPr>
        <w:t>(</w:t>
      </w:r>
      <w:r w:rsidR="00666FDC">
        <w:rPr>
          <w:rFonts w:asciiTheme="minorHAnsi" w:hAnsiTheme="minorHAnsi" w:cstheme="minorHAnsi"/>
          <w:sz w:val="20"/>
          <w:szCs w:val="20"/>
        </w:rPr>
        <w:t>Freelance</w:t>
      </w:r>
      <w:r>
        <w:rPr>
          <w:rFonts w:asciiTheme="minorHAnsi" w:hAnsiTheme="minorHAnsi" w:cstheme="minorHAnsi"/>
          <w:sz w:val="20"/>
          <w:szCs w:val="20"/>
        </w:rPr>
        <w:t xml:space="preserve"> |</w:t>
      </w:r>
      <w:r w:rsidR="00E23C5D" w:rsidRPr="00847087">
        <w:rPr>
          <w:rFonts w:asciiTheme="minorHAnsi" w:hAnsiTheme="minorHAnsi" w:cstheme="minorHAnsi"/>
          <w:sz w:val="20"/>
          <w:szCs w:val="20"/>
        </w:rPr>
        <w:t xml:space="preserve"> </w:t>
      </w:r>
      <w:r w:rsidR="005039F2">
        <w:rPr>
          <w:rFonts w:asciiTheme="minorHAnsi" w:hAnsiTheme="minorHAnsi" w:cstheme="minorHAnsi"/>
          <w:sz w:val="20"/>
          <w:szCs w:val="20"/>
        </w:rPr>
        <w:t xml:space="preserve">MEAN </w:t>
      </w:r>
      <w:r>
        <w:rPr>
          <w:rFonts w:asciiTheme="minorHAnsi" w:hAnsiTheme="minorHAnsi" w:cstheme="minorHAnsi"/>
          <w:sz w:val="20"/>
          <w:szCs w:val="20"/>
        </w:rPr>
        <w:t xml:space="preserve">| </w:t>
      </w:r>
      <w:hyperlink r:id="rId12" w:history="1">
        <w:proofErr w:type="spellStart"/>
        <w:r w:rsidRPr="00E8262E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  <w:proofErr w:type="spellEnd"/>
      </w:hyperlink>
      <w:r w:rsidR="003B4875" w:rsidRPr="00847087">
        <w:rPr>
          <w:rFonts w:asciiTheme="minorHAnsi" w:hAnsiTheme="minorHAnsi" w:cstheme="minorHAnsi"/>
          <w:sz w:val="20"/>
          <w:szCs w:val="20"/>
        </w:rPr>
        <w:t>)</w:t>
      </w:r>
      <w:r w:rsidR="00B368DB" w:rsidRPr="00847087">
        <w:rPr>
          <w:rFonts w:asciiTheme="minorHAnsi" w:hAnsiTheme="minorHAnsi" w:cstheme="minorHAnsi"/>
          <w:sz w:val="20"/>
          <w:szCs w:val="20"/>
        </w:rPr>
        <w:t xml:space="preserve"> </w:t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  <w:t>2019-In Progress</w:t>
      </w:r>
    </w:p>
    <w:p w:rsidR="00310DE8" w:rsidRDefault="00310DE8" w:rsidP="00EA28F1">
      <w:pPr>
        <w:pStyle w:val="Heading2"/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Lead full-stack developer of a remote project to create a patient database management web application for a private practicing medical doctor (client) in Mexico.</w:t>
      </w:r>
    </w:p>
    <w:p w:rsidR="00310DE8" w:rsidRDefault="009E1508" w:rsidP="00310DE8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Designed and built </w:t>
      </w:r>
      <w:r w:rsidR="00310DE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web application from scratch, actively collaborating with the client to iterate new user-friendly features and ensuring functional product that align with their vision and business needs.</w:t>
      </w:r>
    </w:p>
    <w:p w:rsidR="00C32CB7" w:rsidRDefault="00C32CB7" w:rsidP="00310DE8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Implemented CRUD functions and a s</w:t>
      </w:r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ecure login and registration to control that only authorized users are able to access page</w:t>
      </w:r>
    </w:p>
    <w:p w:rsidR="00C32CB7" w:rsidRDefault="00D70ADF" w:rsidP="00404FFD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With Angular made</w:t>
      </w:r>
      <w:r w:rsidR="00C32CB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a nice dynamic single page web app with nested components </w:t>
      </w:r>
      <w:r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to make the web app practical and user friendly.</w:t>
      </w:r>
    </w:p>
    <w:p w:rsidR="00553B68" w:rsidRDefault="00553B68" w:rsidP="00310DE8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Technologies used: Mongo, Express, Angular, Node, bootstrap</w:t>
      </w:r>
      <w:r w:rsidR="00404FFD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, HTML5, CSS3</w:t>
      </w:r>
    </w:p>
    <w:p w:rsidR="001531A6" w:rsidRPr="00847087" w:rsidRDefault="001531A6" w:rsidP="00B93349">
      <w:pPr>
        <w:pStyle w:val="Heading3"/>
        <w:keepNext w:val="0"/>
        <w:keepLines w:val="0"/>
        <w:widowControl w:val="0"/>
        <w:rPr>
          <w:rFonts w:cstheme="minorHAnsi"/>
          <w:sz w:val="20"/>
          <w:szCs w:val="20"/>
        </w:rPr>
      </w:pPr>
      <w:bookmarkStart w:id="1" w:name="_Hlk19111055"/>
      <w:bookmarkEnd w:id="0"/>
    </w:p>
    <w:p w:rsidR="001A2755" w:rsidRPr="00847087" w:rsidRDefault="00A12369" w:rsidP="001A2755">
      <w:pPr>
        <w:pStyle w:val="Heading2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Expimed</w:t>
      </w:r>
      <w:proofErr w:type="spellEnd"/>
      <w:r w:rsidR="00E8262E">
        <w:rPr>
          <w:rFonts w:asciiTheme="minorHAnsi" w:hAnsiTheme="minorHAnsi" w:cstheme="minorHAnsi"/>
          <w:sz w:val="20"/>
          <w:szCs w:val="20"/>
        </w:rPr>
        <w:t xml:space="preserve"> </w:t>
      </w:r>
      <w:r w:rsidR="001A2755" w:rsidRPr="00847087">
        <w:rPr>
          <w:rFonts w:asciiTheme="minorHAnsi" w:hAnsiTheme="minorHAnsi" w:cstheme="minorHAnsi"/>
          <w:sz w:val="20"/>
          <w:szCs w:val="20"/>
        </w:rPr>
        <w:t>(</w:t>
      </w:r>
      <w:r w:rsidR="00666FDC">
        <w:rPr>
          <w:rFonts w:asciiTheme="minorHAnsi" w:hAnsiTheme="minorHAnsi" w:cstheme="minorHAnsi"/>
          <w:sz w:val="20"/>
          <w:szCs w:val="20"/>
        </w:rPr>
        <w:t>Coding Dojo</w:t>
      </w:r>
      <w:r w:rsidR="001A2755" w:rsidRPr="00847087">
        <w:rPr>
          <w:rFonts w:asciiTheme="minorHAnsi" w:hAnsiTheme="minorHAnsi" w:cstheme="minorHAnsi"/>
          <w:sz w:val="20"/>
          <w:szCs w:val="20"/>
        </w:rPr>
        <w:t xml:space="preserve"> </w:t>
      </w:r>
      <w:r w:rsidR="00E8262E">
        <w:rPr>
          <w:rFonts w:asciiTheme="minorHAnsi" w:hAnsiTheme="minorHAnsi" w:cstheme="minorHAnsi"/>
          <w:sz w:val="20"/>
          <w:szCs w:val="20"/>
        </w:rPr>
        <w:t>|</w:t>
      </w:r>
      <w:r w:rsidR="001A2755" w:rsidRPr="0084708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A2755" w:rsidRPr="00847087">
        <w:rPr>
          <w:rFonts w:asciiTheme="minorHAnsi" w:hAnsiTheme="minorHAnsi" w:cstheme="minorHAnsi"/>
          <w:sz w:val="20"/>
          <w:szCs w:val="20"/>
        </w:rPr>
        <w:t>Django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8262E">
        <w:rPr>
          <w:rFonts w:asciiTheme="minorHAnsi" w:hAnsiTheme="minorHAnsi" w:cstheme="minorHAnsi"/>
          <w:sz w:val="20"/>
          <w:szCs w:val="20"/>
        </w:rPr>
        <w:t>|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13" w:history="1">
        <w:proofErr w:type="spellStart"/>
        <w:r w:rsidRPr="00A12369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  <w:proofErr w:type="spellEnd"/>
      </w:hyperlink>
      <w:r w:rsidR="001A2755" w:rsidRPr="00847087">
        <w:rPr>
          <w:rFonts w:asciiTheme="minorHAnsi" w:hAnsiTheme="minorHAnsi" w:cstheme="minorHAnsi"/>
          <w:sz w:val="20"/>
          <w:szCs w:val="20"/>
        </w:rPr>
        <w:t>)</w:t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  <w:t>2019</w:t>
      </w:r>
    </w:p>
    <w:p w:rsidR="001F39C8" w:rsidRDefault="001A2755" w:rsidP="001A2755">
      <w:pPr>
        <w:pStyle w:val="Heading2"/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 w:rsidRPr="00847087">
        <w:rPr>
          <w:rFonts w:asciiTheme="minorHAnsi" w:hAnsiTheme="minorHAnsi" w:cstheme="minorHAnsi"/>
          <w:sz w:val="20"/>
          <w:szCs w:val="20"/>
        </w:rPr>
        <w:t xml:space="preserve">Implementation: </w:t>
      </w:r>
      <w:r w:rsidR="00553B6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A s</w:t>
      </w:r>
      <w:r w:rsidR="00D70ADF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ecure patient and prescription management system using CRUD functions and model view controller</w:t>
      </w:r>
      <w:r w:rsidR="001F39C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.</w:t>
      </w:r>
    </w:p>
    <w:p w:rsidR="001A2755" w:rsidRPr="00847087" w:rsidRDefault="001A2755" w:rsidP="001F39C8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Technologies used: </w:t>
      </w:r>
      <w:proofErr w:type="spellStart"/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SQlite</w:t>
      </w:r>
      <w:proofErr w:type="spellEnd"/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, Python3, html5, bootstrap, CSS3, </w:t>
      </w:r>
      <w:proofErr w:type="spellStart"/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Jquery</w:t>
      </w:r>
      <w:proofErr w:type="spellEnd"/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.</w:t>
      </w:r>
    </w:p>
    <w:p w:rsidR="00A12369" w:rsidRDefault="00A12369" w:rsidP="001A2755">
      <w:pPr>
        <w:pStyle w:val="Heading2"/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</w:p>
    <w:p w:rsidR="001A2755" w:rsidRPr="00847087" w:rsidRDefault="00A12369" w:rsidP="001A2755">
      <w:pPr>
        <w:pStyle w:val="Heading2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madame_minou_le_</w:t>
      </w:r>
      <w:proofErr w:type="gramStart"/>
      <w:r>
        <w:rPr>
          <w:rFonts w:asciiTheme="minorHAnsi" w:hAnsiTheme="minorHAnsi" w:cstheme="minorHAnsi"/>
          <w:sz w:val="20"/>
          <w:szCs w:val="20"/>
        </w:rPr>
        <w:t>chat</w:t>
      </w:r>
      <w:proofErr w:type="spellEnd"/>
      <w:r w:rsidRPr="00847087">
        <w:rPr>
          <w:rFonts w:asciiTheme="minorHAnsi" w:hAnsiTheme="minorHAnsi" w:cstheme="minorHAnsi"/>
          <w:sz w:val="20"/>
          <w:szCs w:val="20"/>
        </w:rPr>
        <w:t xml:space="preserve"> </w:t>
      </w:r>
      <w:r w:rsidR="001A2755" w:rsidRPr="00847087">
        <w:rPr>
          <w:rFonts w:asciiTheme="minorHAnsi" w:hAnsiTheme="minorHAnsi" w:cstheme="minorHAnsi"/>
          <w:color w:val="005A6A" w:themeColor="accent3" w:themeShade="BF"/>
          <w:sz w:val="20"/>
          <w:szCs w:val="20"/>
        </w:rPr>
        <w:t xml:space="preserve"> </w:t>
      </w:r>
      <w:r w:rsidR="00666FDC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666FDC">
        <w:rPr>
          <w:rFonts w:asciiTheme="minorHAnsi" w:hAnsiTheme="minorHAnsi" w:cstheme="minorHAnsi"/>
          <w:sz w:val="20"/>
          <w:szCs w:val="20"/>
        </w:rPr>
        <w:t>Coding Dojo</w:t>
      </w:r>
      <w:r w:rsidR="001A2755" w:rsidRPr="00847087">
        <w:rPr>
          <w:rFonts w:asciiTheme="minorHAnsi" w:hAnsiTheme="minorHAnsi" w:cstheme="minorHAnsi"/>
          <w:sz w:val="20"/>
          <w:szCs w:val="20"/>
        </w:rPr>
        <w:t xml:space="preserve"> </w:t>
      </w:r>
      <w:r w:rsidR="00E8262E">
        <w:rPr>
          <w:rFonts w:asciiTheme="minorHAnsi" w:hAnsiTheme="minorHAnsi" w:cstheme="minorHAnsi"/>
          <w:sz w:val="20"/>
          <w:szCs w:val="20"/>
        </w:rPr>
        <w:t>|</w:t>
      </w:r>
      <w:r w:rsidR="001A2755" w:rsidRPr="00847087">
        <w:rPr>
          <w:rFonts w:asciiTheme="minorHAnsi" w:hAnsiTheme="minorHAnsi" w:cstheme="minorHAnsi"/>
          <w:sz w:val="20"/>
          <w:szCs w:val="20"/>
        </w:rPr>
        <w:t xml:space="preserve"> MEAN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8262E">
        <w:rPr>
          <w:rFonts w:asciiTheme="minorHAnsi" w:hAnsiTheme="minorHAnsi" w:cstheme="minorHAnsi"/>
          <w:sz w:val="20"/>
          <w:szCs w:val="20"/>
        </w:rPr>
        <w:t>|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14" w:history="1">
        <w:proofErr w:type="spellStart"/>
        <w:r w:rsidRPr="00A12369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  <w:proofErr w:type="spellEnd"/>
      </w:hyperlink>
      <w:r w:rsidR="001A2755" w:rsidRPr="00847087">
        <w:rPr>
          <w:rFonts w:asciiTheme="minorHAnsi" w:hAnsiTheme="minorHAnsi" w:cstheme="minorHAnsi"/>
          <w:sz w:val="20"/>
          <w:szCs w:val="20"/>
        </w:rPr>
        <w:t>)</w:t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  <w:t>2019</w:t>
      </w:r>
    </w:p>
    <w:p w:rsidR="00553B68" w:rsidRDefault="001A2755" w:rsidP="001A2755">
      <w:pPr>
        <w:pStyle w:val="Heading2"/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 w:rsidRPr="00847087">
        <w:rPr>
          <w:rFonts w:asciiTheme="minorHAnsi" w:hAnsiTheme="minorHAnsi" w:cstheme="minorHAnsi"/>
          <w:sz w:val="20"/>
          <w:szCs w:val="20"/>
        </w:rPr>
        <w:t xml:space="preserve">Implementation: </w:t>
      </w:r>
      <w:r w:rsidR="00553B6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Collaborated with a team of 3 to build an interactive </w:t>
      </w:r>
      <w:r w:rsidR="00D00A35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card reading game using Angular</w:t>
      </w:r>
      <w:r w:rsidR="00553B6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that resulting in a dynamic graphical </w:t>
      </w:r>
      <w:proofErr w:type="spellStart"/>
      <w:r w:rsidR="00553B6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webpate</w:t>
      </w:r>
      <w:proofErr w:type="spellEnd"/>
      <w:r w:rsidR="00553B6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with excellent responsive animations</w:t>
      </w:r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.</w:t>
      </w:r>
    </w:p>
    <w:p w:rsidR="00553B68" w:rsidRDefault="00553B68" w:rsidP="00553B68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proofErr w:type="gramStart"/>
      <w:r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Led the build and deployment of an </w:t>
      </w:r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Object Oriented Programming</w:t>
      </w:r>
      <w:r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process which controlled the features related to the deck of cards used to do the card readings.</w:t>
      </w:r>
      <w:proofErr w:type="gramEnd"/>
    </w:p>
    <w:p w:rsidR="00553B68" w:rsidRDefault="00553B68" w:rsidP="00553B68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 w:rsidRPr="00553B6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Technologies used: Angular, Bootstrap, CSS3, HTML5</w:t>
      </w:r>
    </w:p>
    <w:p w:rsidR="00553B68" w:rsidRPr="00553B68" w:rsidRDefault="00553B68" w:rsidP="00553B68">
      <w:pPr>
        <w:pStyle w:val="Heading2"/>
        <w:ind w:left="720"/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</w:p>
    <w:p w:rsidR="001A2755" w:rsidRPr="00847087" w:rsidRDefault="001A2755" w:rsidP="001A2755">
      <w:pPr>
        <w:pStyle w:val="Heading2"/>
        <w:rPr>
          <w:rFonts w:asciiTheme="minorHAnsi" w:hAnsiTheme="minorHAnsi" w:cstheme="minorHAnsi"/>
          <w:sz w:val="20"/>
          <w:szCs w:val="20"/>
        </w:rPr>
      </w:pPr>
      <w:proofErr w:type="spellStart"/>
      <w:r w:rsidRPr="00847087">
        <w:rPr>
          <w:rFonts w:asciiTheme="minorHAnsi" w:hAnsiTheme="minorHAnsi" w:cstheme="minorHAnsi"/>
          <w:sz w:val="20"/>
          <w:szCs w:val="20"/>
        </w:rPr>
        <w:t>JavaAngular</w:t>
      </w:r>
      <w:proofErr w:type="spellEnd"/>
      <w:r w:rsidRPr="00847087">
        <w:rPr>
          <w:rFonts w:asciiTheme="minorHAnsi" w:hAnsiTheme="minorHAnsi" w:cstheme="minorHAnsi"/>
          <w:sz w:val="20"/>
          <w:szCs w:val="20"/>
        </w:rPr>
        <w:t xml:space="preserve"> (</w:t>
      </w:r>
      <w:r w:rsidR="00666FDC">
        <w:rPr>
          <w:rFonts w:asciiTheme="minorHAnsi" w:hAnsiTheme="minorHAnsi" w:cstheme="minorHAnsi"/>
          <w:sz w:val="20"/>
          <w:szCs w:val="20"/>
        </w:rPr>
        <w:t xml:space="preserve">Coding Dojo </w:t>
      </w:r>
      <w:r w:rsidR="00E8262E">
        <w:rPr>
          <w:rFonts w:asciiTheme="minorHAnsi" w:hAnsiTheme="minorHAnsi" w:cstheme="minorHAnsi"/>
          <w:sz w:val="20"/>
          <w:szCs w:val="20"/>
        </w:rPr>
        <w:t>|</w:t>
      </w:r>
      <w:r w:rsidRPr="00847087">
        <w:rPr>
          <w:rFonts w:asciiTheme="minorHAnsi" w:hAnsiTheme="minorHAnsi" w:cstheme="minorHAnsi"/>
          <w:sz w:val="20"/>
          <w:szCs w:val="20"/>
        </w:rPr>
        <w:t xml:space="preserve"> Java Spring and Angular</w:t>
      </w:r>
      <w:r w:rsidR="00E8262E">
        <w:rPr>
          <w:rFonts w:asciiTheme="minorHAnsi" w:hAnsiTheme="minorHAnsi" w:cstheme="minorHAnsi"/>
          <w:sz w:val="20"/>
          <w:szCs w:val="20"/>
        </w:rPr>
        <w:t xml:space="preserve"> |</w:t>
      </w:r>
      <w:r w:rsidR="00666FDC">
        <w:rPr>
          <w:rFonts w:asciiTheme="minorHAnsi" w:hAnsiTheme="minorHAnsi" w:cstheme="minorHAnsi"/>
          <w:sz w:val="20"/>
          <w:szCs w:val="20"/>
        </w:rPr>
        <w:t xml:space="preserve"> </w:t>
      </w:r>
      <w:hyperlink r:id="rId15" w:history="1">
        <w:proofErr w:type="spellStart"/>
        <w:r w:rsidR="00666FDC" w:rsidRPr="00666FDC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  <w:proofErr w:type="spellEnd"/>
      </w:hyperlink>
      <w:r w:rsidRPr="00847087">
        <w:rPr>
          <w:rFonts w:asciiTheme="minorHAnsi" w:hAnsiTheme="minorHAnsi" w:cstheme="minorHAnsi"/>
          <w:sz w:val="20"/>
          <w:szCs w:val="20"/>
        </w:rPr>
        <w:t>)</w:t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</w:r>
      <w:r w:rsidR="005039F2">
        <w:rPr>
          <w:rFonts w:asciiTheme="minorHAnsi" w:hAnsiTheme="minorHAnsi" w:cstheme="minorHAnsi"/>
          <w:sz w:val="20"/>
          <w:szCs w:val="20"/>
        </w:rPr>
        <w:tab/>
        <w:t>2019</w:t>
      </w:r>
    </w:p>
    <w:p w:rsidR="001A2755" w:rsidRDefault="001A2755" w:rsidP="001A2755">
      <w:pPr>
        <w:pStyle w:val="Heading2"/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 w:rsidRPr="00847087">
        <w:rPr>
          <w:rFonts w:asciiTheme="minorHAnsi" w:hAnsiTheme="minorHAnsi" w:cstheme="minorHAnsi"/>
          <w:sz w:val="20"/>
          <w:szCs w:val="20"/>
        </w:rPr>
        <w:t xml:space="preserve">Implementation: </w:t>
      </w:r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Website with CRUD operations using Java Spring as the backend framework, Angular as the frontend framework and </w:t>
      </w:r>
      <w:proofErr w:type="spellStart"/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MySql</w:t>
      </w:r>
      <w:proofErr w:type="spellEnd"/>
      <w:r w:rsidRPr="0084708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as the database storage.</w:t>
      </w:r>
    </w:p>
    <w:p w:rsidR="00404FFD" w:rsidRPr="002F4E85" w:rsidRDefault="00404FFD" w:rsidP="001A2755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 w:rsidRPr="002F4E85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Technologies used: </w:t>
      </w:r>
      <w:proofErr w:type="spellStart"/>
      <w:r w:rsidRPr="002F4E85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MySql</w:t>
      </w:r>
      <w:proofErr w:type="spellEnd"/>
      <w:r w:rsidRPr="002F4E85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, Java, </w:t>
      </w:r>
      <w:proofErr w:type="gramStart"/>
      <w:r w:rsidRPr="002F4E85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Spring</w:t>
      </w:r>
      <w:proofErr w:type="gramEnd"/>
      <w:r w:rsidRPr="002F4E85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, Angular.</w:t>
      </w:r>
    </w:p>
    <w:bookmarkEnd w:id="1"/>
    <w:p w:rsidR="00302D7C" w:rsidRDefault="001A2755" w:rsidP="00335AFB">
      <w:pPr>
        <w:pStyle w:val="Heading1"/>
        <w:pBdr>
          <w:top w:val="single" w:sz="4" w:space="16" w:color="A6A6A6" w:themeColor="background1" w:themeShade="A6"/>
        </w:pBdr>
        <w:spacing w:after="0"/>
        <w:rPr>
          <w:sz w:val="28"/>
          <w:szCs w:val="28"/>
        </w:rPr>
      </w:pPr>
      <w:r w:rsidRPr="00F224C6">
        <w:rPr>
          <w:sz w:val="32"/>
        </w:rPr>
        <w:t>Experience</w:t>
      </w:r>
      <w:r>
        <w:rPr>
          <w:sz w:val="32"/>
        </w:rPr>
        <w:t>:</w:t>
      </w:r>
    </w:p>
    <w:p w:rsidR="002407E5" w:rsidRPr="00D413F9" w:rsidRDefault="00847087" w:rsidP="002407E5">
      <w:pPr>
        <w:pStyle w:val="Heading3"/>
      </w:pPr>
      <w:r>
        <w:t>Apr 2012</w:t>
      </w:r>
      <w:r w:rsidR="00B961DA">
        <w:t xml:space="preserve"> – Jul 2018                                                  </w:t>
      </w:r>
    </w:p>
    <w:p w:rsidR="002407E5" w:rsidRDefault="002407E5" w:rsidP="002407E5">
      <w:pPr>
        <w:pStyle w:val="Heading2"/>
        <w:rPr>
          <w:rStyle w:val="Emphasis"/>
          <w:sz w:val="28"/>
          <w:szCs w:val="28"/>
        </w:rPr>
      </w:pPr>
      <w:r>
        <w:rPr>
          <w:sz w:val="28"/>
          <w:szCs w:val="28"/>
        </w:rPr>
        <w:t>Operations</w:t>
      </w:r>
      <w:r w:rsidRPr="00AF5B85">
        <w:rPr>
          <w:sz w:val="28"/>
          <w:szCs w:val="28"/>
        </w:rPr>
        <w:t xml:space="preserve"> Engineer / </w:t>
      </w:r>
      <w:r w:rsidR="001A2755">
        <w:rPr>
          <w:rStyle w:val="Emphasis"/>
          <w:sz w:val="28"/>
          <w:szCs w:val="28"/>
        </w:rPr>
        <w:t>Thomson Reuters- San Francisco</w:t>
      </w:r>
      <w:r w:rsidR="001A2755" w:rsidRPr="00AF5B85">
        <w:rPr>
          <w:rStyle w:val="Emphasis"/>
          <w:sz w:val="28"/>
          <w:szCs w:val="28"/>
        </w:rPr>
        <w:t xml:space="preserve">, </w:t>
      </w:r>
      <w:r w:rsidR="001A2755">
        <w:rPr>
          <w:rStyle w:val="Emphasis"/>
          <w:sz w:val="28"/>
          <w:szCs w:val="28"/>
        </w:rPr>
        <w:t>CA</w:t>
      </w:r>
    </w:p>
    <w:p w:rsidR="00847087" w:rsidRDefault="00847087" w:rsidP="00847087">
      <w:pPr>
        <w:spacing w:after="0"/>
        <w:ind w:left="720"/>
        <w:rPr>
          <w:rStyle w:val="lt-line-clampraw-line"/>
          <w:rFonts w:ascii="Calibri" w:hAnsi="Calibri"/>
        </w:rPr>
      </w:pPr>
    </w:p>
    <w:p w:rsidR="00490276" w:rsidRPr="00490276" w:rsidRDefault="00490276" w:rsidP="00490276">
      <w:pPr>
        <w:numPr>
          <w:ilvl w:val="0"/>
          <w:numId w:val="14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 w:rsidRPr="00490276">
        <w:rPr>
          <w:rStyle w:val="lt-line-clampraw-line"/>
          <w:rFonts w:ascii="Calibri" w:hAnsi="Calibri"/>
          <w:b/>
          <w:sz w:val="20"/>
          <w:szCs w:val="20"/>
        </w:rPr>
        <w:t>Tech Mahindra</w:t>
      </w:r>
      <w:r w:rsidRPr="00490276">
        <w:rPr>
          <w:rStyle w:val="lt-line-clampraw-line"/>
          <w:rFonts w:ascii="Calibri" w:hAnsi="Calibri"/>
          <w:sz w:val="20"/>
          <w:szCs w:val="20"/>
        </w:rPr>
        <w:t xml:space="preserve"> 6 month contract were the main focus was to do knowledge transfer </w:t>
      </w:r>
      <w:r w:rsidRPr="00490276">
        <w:rPr>
          <w:rStyle w:val="lt-line-clampraw-line"/>
          <w:rFonts w:ascii="Calibri" w:hAnsi="Calibri"/>
          <w:sz w:val="20"/>
          <w:szCs w:val="20"/>
        </w:rPr>
        <w:tab/>
      </w:r>
      <w:r w:rsidRPr="00490276">
        <w:rPr>
          <w:rStyle w:val="lt-line-clampraw-line"/>
          <w:rFonts w:ascii="Calibri" w:hAnsi="Calibri"/>
          <w:sz w:val="20"/>
          <w:szCs w:val="20"/>
        </w:rPr>
        <w:tab/>
      </w:r>
      <w:r w:rsidRPr="00490276">
        <w:rPr>
          <w:rStyle w:val="lt-line-clampraw-line"/>
          <w:rFonts w:ascii="Calibri" w:hAnsi="Calibri"/>
          <w:b/>
          <w:color w:val="017A8E" w:themeColor="accent3"/>
          <w:sz w:val="20"/>
          <w:szCs w:val="20"/>
        </w:rPr>
        <w:t>Jan 2018 – Jul 2018</w:t>
      </w:r>
    </w:p>
    <w:p w:rsidR="00B51981" w:rsidRPr="00490276" w:rsidRDefault="00515F24" w:rsidP="00E67995">
      <w:pPr>
        <w:numPr>
          <w:ilvl w:val="0"/>
          <w:numId w:val="14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 w:rsidRPr="00FE6351">
        <w:rPr>
          <w:rStyle w:val="lt-line-clampraw-line"/>
          <w:rFonts w:ascii="Calibri" w:hAnsi="Calibri"/>
          <w:b/>
          <w:sz w:val="20"/>
          <w:szCs w:val="20"/>
        </w:rPr>
        <w:t>Thomson Reuters</w:t>
      </w:r>
      <w:r w:rsidRPr="00CE1088">
        <w:rPr>
          <w:rStyle w:val="lt-line-clampraw-line"/>
          <w:rFonts w:ascii="Calibri" w:hAnsi="Calibri"/>
          <w:sz w:val="20"/>
          <w:szCs w:val="20"/>
        </w:rPr>
        <w:t xml:space="preserve"> </w:t>
      </w:r>
      <w:r>
        <w:rPr>
          <w:rStyle w:val="lt-line-clampraw-line"/>
          <w:rFonts w:ascii="Calibri" w:hAnsi="Calibri"/>
          <w:sz w:val="20"/>
          <w:szCs w:val="20"/>
        </w:rPr>
        <w:t>p</w:t>
      </w:r>
      <w:r w:rsidR="00B51981" w:rsidRPr="00CE1088">
        <w:rPr>
          <w:rStyle w:val="lt-line-clampraw-line"/>
          <w:rFonts w:ascii="Calibri" w:hAnsi="Calibri"/>
          <w:sz w:val="20"/>
          <w:szCs w:val="20"/>
        </w:rPr>
        <w:t>r</w:t>
      </w:r>
      <w:r>
        <w:rPr>
          <w:rStyle w:val="lt-line-clampraw-line"/>
          <w:rFonts w:ascii="Calibri" w:hAnsi="Calibri"/>
          <w:sz w:val="20"/>
          <w:szCs w:val="20"/>
        </w:rPr>
        <w:t xml:space="preserve">omoted to full time employee </w:t>
      </w:r>
      <w:r w:rsidR="00471928">
        <w:rPr>
          <w:rStyle w:val="lt-line-clampraw-line"/>
          <w:rFonts w:ascii="Calibri" w:hAnsi="Calibri"/>
          <w:sz w:val="20"/>
          <w:szCs w:val="20"/>
        </w:rPr>
        <w:tab/>
      </w:r>
      <w:r w:rsidR="00471928">
        <w:rPr>
          <w:rStyle w:val="lt-line-clampraw-line"/>
          <w:rFonts w:ascii="Calibri" w:hAnsi="Calibri"/>
          <w:sz w:val="20"/>
          <w:szCs w:val="20"/>
        </w:rPr>
        <w:tab/>
      </w:r>
      <w:r w:rsidR="00471928">
        <w:rPr>
          <w:rStyle w:val="lt-line-clampraw-line"/>
          <w:rFonts w:ascii="Calibri" w:hAnsi="Calibri"/>
          <w:sz w:val="20"/>
          <w:szCs w:val="20"/>
        </w:rPr>
        <w:tab/>
      </w:r>
      <w:r w:rsidR="00471928">
        <w:rPr>
          <w:rStyle w:val="lt-line-clampraw-line"/>
          <w:rFonts w:ascii="Calibri" w:hAnsi="Calibri"/>
          <w:sz w:val="20"/>
          <w:szCs w:val="20"/>
        </w:rPr>
        <w:tab/>
      </w:r>
      <w:r w:rsidR="00471928">
        <w:rPr>
          <w:rStyle w:val="lt-line-clampraw-line"/>
          <w:rFonts w:ascii="Calibri" w:hAnsi="Calibri"/>
          <w:sz w:val="20"/>
          <w:szCs w:val="20"/>
        </w:rPr>
        <w:tab/>
      </w:r>
      <w:r w:rsidR="00471928">
        <w:rPr>
          <w:rStyle w:val="lt-line-clampraw-line"/>
          <w:rFonts w:ascii="Calibri" w:hAnsi="Calibri"/>
          <w:sz w:val="20"/>
          <w:szCs w:val="20"/>
        </w:rPr>
        <w:tab/>
      </w:r>
      <w:r w:rsidR="00B51981" w:rsidRPr="00471928">
        <w:rPr>
          <w:rStyle w:val="lt-line-clampraw-line"/>
          <w:rFonts w:ascii="Calibri" w:hAnsi="Calibri"/>
          <w:b/>
          <w:color w:val="017A8E" w:themeColor="accent3"/>
          <w:sz w:val="20"/>
          <w:szCs w:val="20"/>
        </w:rPr>
        <w:t>Jan</w:t>
      </w:r>
      <w:r w:rsidR="00B51981" w:rsidRPr="00471928">
        <w:rPr>
          <w:rStyle w:val="lt-line-clampraw-line"/>
          <w:rFonts w:ascii="Calibri" w:hAnsi="Calibri"/>
          <w:b/>
          <w:sz w:val="20"/>
          <w:szCs w:val="20"/>
        </w:rPr>
        <w:t xml:space="preserve"> </w:t>
      </w:r>
      <w:r w:rsidR="00B51981" w:rsidRPr="00471928">
        <w:rPr>
          <w:rStyle w:val="lt-line-clampraw-line"/>
          <w:rFonts w:ascii="Calibri" w:hAnsi="Calibri"/>
          <w:b/>
          <w:color w:val="017A8E" w:themeColor="accent3"/>
          <w:sz w:val="20"/>
          <w:szCs w:val="20"/>
        </w:rPr>
        <w:t>2015 - Dec 2017</w:t>
      </w:r>
    </w:p>
    <w:p w:rsidR="00490276" w:rsidRPr="00CE1088" w:rsidRDefault="00490276" w:rsidP="00490276">
      <w:pPr>
        <w:numPr>
          <w:ilvl w:val="0"/>
          <w:numId w:val="14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 w:rsidRPr="00FE6351">
        <w:rPr>
          <w:rStyle w:val="lt-line-clampraw-line"/>
          <w:rFonts w:ascii="Calibri" w:hAnsi="Calibri"/>
          <w:b/>
          <w:sz w:val="20"/>
          <w:szCs w:val="20"/>
        </w:rPr>
        <w:t>Insight Global</w:t>
      </w:r>
      <w:r w:rsidRPr="00CE1088">
        <w:rPr>
          <w:rStyle w:val="lt-line-clampraw-line"/>
          <w:rFonts w:ascii="Calibri" w:hAnsi="Calibri"/>
          <w:sz w:val="20"/>
          <w:szCs w:val="20"/>
        </w:rPr>
        <w:t xml:space="preserve"> </w:t>
      </w:r>
      <w:r>
        <w:rPr>
          <w:rStyle w:val="lt-line-clampraw-line"/>
          <w:rFonts w:ascii="Calibri" w:hAnsi="Calibri"/>
          <w:sz w:val="20"/>
          <w:szCs w:val="20"/>
        </w:rPr>
        <w:t>c</w:t>
      </w:r>
      <w:r w:rsidR="00960BAC">
        <w:rPr>
          <w:rStyle w:val="lt-line-clampraw-line"/>
          <w:rFonts w:ascii="Calibri" w:hAnsi="Calibri"/>
          <w:sz w:val="20"/>
          <w:szCs w:val="20"/>
        </w:rPr>
        <w:t>ontract</w:t>
      </w:r>
      <w:r w:rsidRPr="00CE1088">
        <w:rPr>
          <w:rStyle w:val="lt-line-clampraw-line"/>
          <w:rFonts w:ascii="Calibri" w:hAnsi="Calibri"/>
          <w:sz w:val="20"/>
          <w:szCs w:val="20"/>
        </w:rPr>
        <w:t xml:space="preserve"> </w:t>
      </w:r>
      <w:r>
        <w:rPr>
          <w:rStyle w:val="lt-line-clampraw-line"/>
          <w:rFonts w:ascii="Calibri" w:hAnsi="Calibri"/>
          <w:sz w:val="20"/>
          <w:szCs w:val="20"/>
        </w:rPr>
        <w:tab/>
      </w:r>
      <w:r>
        <w:rPr>
          <w:rStyle w:val="lt-line-clampraw-line"/>
          <w:rFonts w:ascii="Calibri" w:hAnsi="Calibri"/>
          <w:sz w:val="20"/>
          <w:szCs w:val="20"/>
        </w:rPr>
        <w:tab/>
      </w:r>
      <w:r>
        <w:rPr>
          <w:rStyle w:val="lt-line-clampraw-line"/>
          <w:rFonts w:ascii="Calibri" w:hAnsi="Calibri"/>
          <w:sz w:val="20"/>
          <w:szCs w:val="20"/>
        </w:rPr>
        <w:tab/>
      </w:r>
      <w:r>
        <w:rPr>
          <w:rStyle w:val="lt-line-clampraw-line"/>
          <w:rFonts w:ascii="Calibri" w:hAnsi="Calibri"/>
          <w:sz w:val="20"/>
          <w:szCs w:val="20"/>
        </w:rPr>
        <w:tab/>
      </w:r>
      <w:r>
        <w:rPr>
          <w:rStyle w:val="lt-line-clampraw-line"/>
          <w:rFonts w:ascii="Calibri" w:hAnsi="Calibri"/>
          <w:sz w:val="20"/>
          <w:szCs w:val="20"/>
        </w:rPr>
        <w:tab/>
      </w:r>
      <w:r>
        <w:rPr>
          <w:rStyle w:val="lt-line-clampraw-line"/>
          <w:rFonts w:ascii="Calibri" w:hAnsi="Calibri"/>
          <w:sz w:val="20"/>
          <w:szCs w:val="20"/>
        </w:rPr>
        <w:tab/>
      </w:r>
      <w:r>
        <w:rPr>
          <w:rStyle w:val="lt-line-clampraw-line"/>
          <w:rFonts w:ascii="Calibri" w:hAnsi="Calibri"/>
          <w:sz w:val="20"/>
          <w:szCs w:val="20"/>
        </w:rPr>
        <w:tab/>
      </w:r>
      <w:r>
        <w:rPr>
          <w:rStyle w:val="lt-line-clampraw-line"/>
          <w:rFonts w:ascii="Calibri" w:hAnsi="Calibri"/>
          <w:sz w:val="20"/>
          <w:szCs w:val="20"/>
        </w:rPr>
        <w:tab/>
      </w:r>
      <w:r>
        <w:rPr>
          <w:rStyle w:val="lt-line-clampraw-line"/>
          <w:rFonts w:ascii="Calibri" w:hAnsi="Calibri"/>
          <w:sz w:val="20"/>
          <w:szCs w:val="20"/>
        </w:rPr>
        <w:tab/>
      </w:r>
      <w:r w:rsidRPr="00471928">
        <w:rPr>
          <w:rStyle w:val="lt-line-clampraw-line"/>
          <w:rFonts w:ascii="Calibri" w:hAnsi="Calibri"/>
          <w:b/>
          <w:color w:val="017A8E" w:themeColor="accent3"/>
          <w:sz w:val="20"/>
          <w:szCs w:val="20"/>
        </w:rPr>
        <w:t>Apr 2012 - Jan 2015</w:t>
      </w:r>
    </w:p>
    <w:p w:rsidR="00490276" w:rsidRPr="00CE1088" w:rsidRDefault="00490276" w:rsidP="00490276">
      <w:pPr>
        <w:spacing w:after="0"/>
        <w:ind w:left="360"/>
        <w:rPr>
          <w:rStyle w:val="lt-line-clampraw-line"/>
          <w:rFonts w:ascii="Calibri" w:hAnsi="Calibri"/>
          <w:sz w:val="20"/>
          <w:szCs w:val="20"/>
        </w:rPr>
      </w:pPr>
    </w:p>
    <w:p w:rsidR="00E67995" w:rsidRPr="00CE1088" w:rsidRDefault="00E67995" w:rsidP="00E67995">
      <w:pPr>
        <w:spacing w:after="0"/>
        <w:ind w:left="360"/>
        <w:rPr>
          <w:rStyle w:val="lt-line-clampraw-line"/>
          <w:rFonts w:ascii="Calibri" w:hAnsi="Calibri"/>
          <w:sz w:val="20"/>
          <w:szCs w:val="20"/>
        </w:rPr>
      </w:pPr>
    </w:p>
    <w:p w:rsidR="00553B68" w:rsidRPr="00553B68" w:rsidRDefault="006D4F16" w:rsidP="002407E5">
      <w:pPr>
        <w:numPr>
          <w:ilvl w:val="0"/>
          <w:numId w:val="13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>
        <w:rPr>
          <w:rStyle w:val="lt-line-clampraw-line"/>
          <w:rFonts w:ascii="Calibri" w:hAnsi="Calibri"/>
          <w:sz w:val="20"/>
          <w:szCs w:val="20"/>
        </w:rPr>
        <w:t xml:space="preserve">Worked for Thomson Reuters as a regular employee or </w:t>
      </w:r>
      <w:r w:rsidR="00553B68">
        <w:rPr>
          <w:rStyle w:val="lt-line-clampraw-line"/>
          <w:rFonts w:ascii="Calibri" w:hAnsi="Calibri"/>
          <w:sz w:val="20"/>
          <w:szCs w:val="20"/>
        </w:rPr>
        <w:t>subject matter expert</w:t>
      </w:r>
      <w:r>
        <w:rPr>
          <w:rStyle w:val="lt-line-clampraw-line"/>
          <w:rFonts w:ascii="Calibri" w:hAnsi="Calibri"/>
          <w:sz w:val="20"/>
          <w:szCs w:val="20"/>
        </w:rPr>
        <w:t xml:space="preserve"> for their partners such as Tech Mahindra.</w:t>
      </w:r>
    </w:p>
    <w:p w:rsidR="002407E5" w:rsidRPr="00837002" w:rsidRDefault="002407E5" w:rsidP="002407E5">
      <w:pPr>
        <w:numPr>
          <w:ilvl w:val="0"/>
          <w:numId w:val="13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 w:rsidRPr="00837002">
        <w:rPr>
          <w:rStyle w:val="lt-line-clampraw-line"/>
          <w:sz w:val="20"/>
          <w:szCs w:val="20"/>
        </w:rPr>
        <w:t xml:space="preserve">Monitored and managed financial analytics data processing cycles, </w:t>
      </w:r>
      <w:r w:rsidR="00A91842">
        <w:rPr>
          <w:rStyle w:val="lt-line-clampraw-line"/>
          <w:sz w:val="20"/>
          <w:szCs w:val="20"/>
        </w:rPr>
        <w:t>identified and improved business functions by troubleshooting</w:t>
      </w:r>
      <w:r w:rsidRPr="00837002">
        <w:rPr>
          <w:rStyle w:val="lt-line-clampraw-line"/>
          <w:sz w:val="20"/>
          <w:szCs w:val="20"/>
        </w:rPr>
        <w:t xml:space="preserve"> related </w:t>
      </w:r>
      <w:r w:rsidR="00A91842">
        <w:rPr>
          <w:rStyle w:val="lt-line-clampraw-line"/>
          <w:sz w:val="20"/>
          <w:szCs w:val="20"/>
        </w:rPr>
        <w:t xml:space="preserve">but often broad technical </w:t>
      </w:r>
      <w:r w:rsidRPr="00837002">
        <w:rPr>
          <w:rStyle w:val="lt-line-clampraw-line"/>
          <w:sz w:val="20"/>
          <w:szCs w:val="20"/>
        </w:rPr>
        <w:t>issues</w:t>
      </w:r>
      <w:r w:rsidR="00A91842">
        <w:rPr>
          <w:rStyle w:val="lt-line-clampraw-line"/>
          <w:sz w:val="20"/>
          <w:szCs w:val="20"/>
        </w:rPr>
        <w:t xml:space="preserve"> i.e.  "</w:t>
      </w:r>
      <w:proofErr w:type="gramStart"/>
      <w:r w:rsidR="00A91842">
        <w:rPr>
          <w:rStyle w:val="lt-line-clampraw-line"/>
          <w:sz w:val="20"/>
          <w:szCs w:val="20"/>
        </w:rPr>
        <w:t>disk</w:t>
      </w:r>
      <w:proofErr w:type="gramEnd"/>
      <w:r w:rsidR="00A91842">
        <w:rPr>
          <w:rStyle w:val="lt-line-clampraw-line"/>
          <w:sz w:val="20"/>
          <w:szCs w:val="20"/>
        </w:rPr>
        <w:t xml:space="preserve"> full", </w:t>
      </w:r>
      <w:r w:rsidRPr="00837002">
        <w:rPr>
          <w:rStyle w:val="lt-line-clampraw-line"/>
          <w:sz w:val="20"/>
          <w:szCs w:val="20"/>
        </w:rPr>
        <w:t xml:space="preserve">locks in Oracle database, </w:t>
      </w:r>
      <w:proofErr w:type="spellStart"/>
      <w:r w:rsidRPr="00837002">
        <w:rPr>
          <w:rStyle w:val="lt-line-clampraw-line"/>
          <w:sz w:val="20"/>
          <w:szCs w:val="20"/>
        </w:rPr>
        <w:t>mysql</w:t>
      </w:r>
      <w:proofErr w:type="spellEnd"/>
      <w:r w:rsidRPr="00837002">
        <w:rPr>
          <w:rStyle w:val="lt-line-clampraw-line"/>
          <w:sz w:val="20"/>
          <w:szCs w:val="20"/>
        </w:rPr>
        <w:t xml:space="preserve"> replication issues, </w:t>
      </w:r>
      <w:proofErr w:type="spellStart"/>
      <w:r w:rsidRPr="00837002">
        <w:rPr>
          <w:rStyle w:val="lt-line-clampraw-line"/>
          <w:sz w:val="20"/>
          <w:szCs w:val="20"/>
        </w:rPr>
        <w:t>mysql</w:t>
      </w:r>
      <w:proofErr w:type="spellEnd"/>
      <w:r w:rsidR="00A91842">
        <w:rPr>
          <w:rStyle w:val="lt-line-clampraw-line"/>
          <w:sz w:val="20"/>
          <w:szCs w:val="20"/>
        </w:rPr>
        <w:t xml:space="preserve"> corrupt table issues, and</w:t>
      </w:r>
      <w:r w:rsidRPr="00837002">
        <w:rPr>
          <w:rStyle w:val="lt-line-clampraw-line"/>
          <w:sz w:val="20"/>
          <w:szCs w:val="20"/>
        </w:rPr>
        <w:t xml:space="preserve"> data inconsistencies</w:t>
      </w:r>
      <w:r w:rsidR="00A91842">
        <w:rPr>
          <w:rStyle w:val="lt-line-clampraw-line"/>
          <w:sz w:val="20"/>
          <w:szCs w:val="20"/>
        </w:rPr>
        <w:t>.</w:t>
      </w:r>
    </w:p>
    <w:p w:rsidR="00F04245" w:rsidRPr="00F04245" w:rsidRDefault="00F04245" w:rsidP="002407E5">
      <w:pPr>
        <w:numPr>
          <w:ilvl w:val="0"/>
          <w:numId w:val="13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>
        <w:rPr>
          <w:rStyle w:val="lt-line-clampraw-line"/>
          <w:sz w:val="20"/>
          <w:szCs w:val="20"/>
        </w:rPr>
        <w:t xml:space="preserve">Oversaw a large system of more than </w:t>
      </w:r>
      <w:r w:rsidR="00A06224">
        <w:rPr>
          <w:rStyle w:val="lt-line-clampraw-line"/>
          <w:sz w:val="20"/>
          <w:szCs w:val="20"/>
        </w:rPr>
        <w:t>120</w:t>
      </w:r>
      <w:r w:rsidR="002407E5" w:rsidRPr="00837002">
        <w:rPr>
          <w:rStyle w:val="lt-line-clampraw-line"/>
          <w:sz w:val="20"/>
          <w:szCs w:val="20"/>
        </w:rPr>
        <w:t xml:space="preserve"> </w:t>
      </w:r>
      <w:r w:rsidR="006D7CF5" w:rsidRPr="00837002">
        <w:rPr>
          <w:rStyle w:val="lt-line-clampraw-line"/>
          <w:sz w:val="20"/>
          <w:szCs w:val="20"/>
        </w:rPr>
        <w:t>Linux</w:t>
      </w:r>
      <w:r w:rsidR="002407E5" w:rsidRPr="00837002">
        <w:rPr>
          <w:rStyle w:val="lt-line-clampraw-line"/>
          <w:sz w:val="20"/>
          <w:szCs w:val="20"/>
        </w:rPr>
        <w:t xml:space="preserve"> servers and 20 windows servers </w:t>
      </w:r>
      <w:r>
        <w:rPr>
          <w:rStyle w:val="lt-line-clampraw-line"/>
          <w:sz w:val="20"/>
          <w:szCs w:val="20"/>
        </w:rPr>
        <w:t xml:space="preserve">that were either </w:t>
      </w:r>
      <w:proofErr w:type="spellStart"/>
      <w:r>
        <w:rPr>
          <w:rStyle w:val="lt-line-clampraw-line"/>
          <w:sz w:val="20"/>
          <w:szCs w:val="20"/>
        </w:rPr>
        <w:t>MySql</w:t>
      </w:r>
      <w:proofErr w:type="spellEnd"/>
      <w:r>
        <w:rPr>
          <w:rStyle w:val="lt-line-clampraw-line"/>
          <w:sz w:val="20"/>
          <w:szCs w:val="20"/>
        </w:rPr>
        <w:t xml:space="preserve"> or Oracle database servers. </w:t>
      </w:r>
    </w:p>
    <w:p w:rsidR="002407E5" w:rsidRPr="00CE1088" w:rsidRDefault="00F04245" w:rsidP="002407E5">
      <w:pPr>
        <w:numPr>
          <w:ilvl w:val="0"/>
          <w:numId w:val="13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>
        <w:rPr>
          <w:rStyle w:val="lt-line-clampraw-line"/>
          <w:sz w:val="20"/>
          <w:szCs w:val="20"/>
        </w:rPr>
        <w:t>Developed shell scripts and</w:t>
      </w:r>
      <w:r w:rsidR="002407E5" w:rsidRPr="00CE1088">
        <w:rPr>
          <w:rStyle w:val="lt-line-clampraw-line"/>
          <w:sz w:val="20"/>
          <w:szCs w:val="20"/>
        </w:rPr>
        <w:t xml:space="preserve"> reversed e</w:t>
      </w:r>
      <w:r>
        <w:rPr>
          <w:rStyle w:val="lt-line-clampraw-line"/>
          <w:sz w:val="20"/>
          <w:szCs w:val="20"/>
        </w:rPr>
        <w:t>ngineered PHP code in order to automate ability to fix existing issues which led to greater operational efficiency and reduced time delay.</w:t>
      </w:r>
    </w:p>
    <w:p w:rsidR="002407E5" w:rsidRPr="00CE1088" w:rsidRDefault="00F04245" w:rsidP="00C05C71">
      <w:pPr>
        <w:numPr>
          <w:ilvl w:val="0"/>
          <w:numId w:val="13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>
        <w:rPr>
          <w:rStyle w:val="lt-line-clampraw-line"/>
          <w:rFonts w:ascii="Calibri" w:hAnsi="Calibri"/>
          <w:sz w:val="20"/>
          <w:szCs w:val="20"/>
        </w:rPr>
        <w:t>Developed a documentation process that helped to identify and communicate common technical issues which helped led to greater self-suffi</w:t>
      </w:r>
      <w:r w:rsidR="00C05C71">
        <w:rPr>
          <w:rStyle w:val="lt-line-clampraw-line"/>
          <w:rFonts w:ascii="Calibri" w:hAnsi="Calibri"/>
          <w:sz w:val="20"/>
          <w:szCs w:val="20"/>
        </w:rPr>
        <w:t>ci</w:t>
      </w:r>
      <w:r>
        <w:rPr>
          <w:rStyle w:val="lt-line-clampraw-line"/>
          <w:rFonts w:ascii="Calibri" w:hAnsi="Calibri"/>
          <w:sz w:val="20"/>
          <w:szCs w:val="20"/>
        </w:rPr>
        <w:t>ency of fellow team members.</w:t>
      </w:r>
    </w:p>
    <w:p w:rsidR="002407E5" w:rsidRPr="00CE1088" w:rsidRDefault="00C32CB7" w:rsidP="002407E5">
      <w:pPr>
        <w:numPr>
          <w:ilvl w:val="0"/>
          <w:numId w:val="13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>
        <w:rPr>
          <w:rStyle w:val="lt-line-clampraw-line"/>
          <w:sz w:val="20"/>
          <w:szCs w:val="20"/>
        </w:rPr>
        <w:t xml:space="preserve">Created </w:t>
      </w:r>
      <w:r w:rsidR="006D7CF5">
        <w:rPr>
          <w:rStyle w:val="lt-line-clampraw-line"/>
          <w:sz w:val="20"/>
          <w:szCs w:val="20"/>
        </w:rPr>
        <w:t xml:space="preserve">new health checks in </w:t>
      </w:r>
      <w:proofErr w:type="spellStart"/>
      <w:r w:rsidR="006D7CF5">
        <w:rPr>
          <w:rStyle w:val="lt-line-clampraw-line"/>
          <w:sz w:val="20"/>
          <w:szCs w:val="20"/>
        </w:rPr>
        <w:t>N</w:t>
      </w:r>
      <w:r w:rsidR="00783E70">
        <w:rPr>
          <w:rStyle w:val="lt-line-clampraw-line"/>
          <w:sz w:val="20"/>
          <w:szCs w:val="20"/>
        </w:rPr>
        <w:t>agios</w:t>
      </w:r>
      <w:proofErr w:type="spellEnd"/>
      <w:r w:rsidR="00783E70">
        <w:rPr>
          <w:rStyle w:val="lt-line-clampraw-line"/>
          <w:sz w:val="20"/>
          <w:szCs w:val="20"/>
        </w:rPr>
        <w:t xml:space="preserve"> for hardware or software failures</w:t>
      </w:r>
      <w:r>
        <w:rPr>
          <w:rStyle w:val="lt-line-clampraw-line"/>
          <w:sz w:val="20"/>
          <w:szCs w:val="20"/>
        </w:rPr>
        <w:t xml:space="preserve"> for the operations team to quickly identify production issues.</w:t>
      </w:r>
    </w:p>
    <w:p w:rsidR="002407E5" w:rsidRPr="00490034" w:rsidRDefault="002407E5" w:rsidP="00C05C71">
      <w:pPr>
        <w:numPr>
          <w:ilvl w:val="0"/>
          <w:numId w:val="13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 w:rsidRPr="00CE1088">
        <w:rPr>
          <w:rStyle w:val="lt-line-clampraw-line"/>
          <w:sz w:val="20"/>
          <w:szCs w:val="20"/>
        </w:rPr>
        <w:t>Participated in quality assurance projects with QA department</w:t>
      </w:r>
      <w:r w:rsidR="009E50BE">
        <w:rPr>
          <w:rStyle w:val="lt-line-clampraw-line"/>
          <w:sz w:val="20"/>
          <w:szCs w:val="20"/>
        </w:rPr>
        <w:t xml:space="preserve"> to make the software </w:t>
      </w:r>
      <w:r w:rsidR="006D7CF5">
        <w:rPr>
          <w:rStyle w:val="lt-line-clampraw-line"/>
          <w:sz w:val="20"/>
          <w:szCs w:val="20"/>
        </w:rPr>
        <w:t>better.</w:t>
      </w:r>
    </w:p>
    <w:p w:rsidR="00490034" w:rsidRPr="00837002" w:rsidRDefault="00490034" w:rsidP="00837002">
      <w:pPr>
        <w:numPr>
          <w:ilvl w:val="0"/>
          <w:numId w:val="13"/>
        </w:numPr>
        <w:spacing w:after="0"/>
        <w:rPr>
          <w:rStyle w:val="lt-line-clampraw-line"/>
          <w:rFonts w:ascii="Calibri" w:hAnsi="Calibri"/>
          <w:sz w:val="20"/>
          <w:szCs w:val="20"/>
        </w:rPr>
      </w:pPr>
      <w:r>
        <w:rPr>
          <w:rStyle w:val="lt-line-clampraw-line"/>
          <w:sz w:val="20"/>
          <w:szCs w:val="20"/>
        </w:rPr>
        <w:t xml:space="preserve">Participated in the software release cycle by </w:t>
      </w:r>
      <w:r w:rsidR="00837002">
        <w:rPr>
          <w:rStyle w:val="lt-line-clampraw-line"/>
          <w:sz w:val="20"/>
          <w:szCs w:val="20"/>
        </w:rPr>
        <w:t>making sure code changes made to dev were safe to push to production</w:t>
      </w:r>
      <w:r w:rsidR="00837002">
        <w:rPr>
          <w:rStyle w:val="lt-line-clampraw-line"/>
          <w:rFonts w:ascii="Calibri" w:hAnsi="Calibri"/>
          <w:sz w:val="20"/>
          <w:szCs w:val="20"/>
        </w:rPr>
        <w:t xml:space="preserve">. </w:t>
      </w:r>
      <w:r w:rsidR="00837002">
        <w:rPr>
          <w:rStyle w:val="lt-line-clampraw-line"/>
          <w:sz w:val="20"/>
          <w:szCs w:val="20"/>
        </w:rPr>
        <w:t>Developers relied on me</w:t>
      </w:r>
      <w:r w:rsidR="009E50BE" w:rsidRPr="00837002">
        <w:rPr>
          <w:rStyle w:val="lt-line-clampraw-line"/>
          <w:sz w:val="20"/>
          <w:szCs w:val="20"/>
        </w:rPr>
        <w:t xml:space="preserve"> to deploy </w:t>
      </w:r>
      <w:proofErr w:type="spellStart"/>
      <w:r w:rsidR="009E50BE" w:rsidRPr="00837002">
        <w:rPr>
          <w:rStyle w:val="lt-line-clampraw-line"/>
          <w:sz w:val="20"/>
          <w:szCs w:val="20"/>
        </w:rPr>
        <w:t>hotfixes</w:t>
      </w:r>
      <w:proofErr w:type="spellEnd"/>
      <w:r w:rsidR="009E50BE" w:rsidRPr="00837002">
        <w:rPr>
          <w:rStyle w:val="lt-line-clampraw-line"/>
          <w:sz w:val="20"/>
          <w:szCs w:val="20"/>
        </w:rPr>
        <w:t xml:space="preserve"> to production during processing downtime. For full software releases I would work together senior developers and QA engineers to deploy new software release </w:t>
      </w:r>
      <w:r w:rsidR="00A06224">
        <w:rPr>
          <w:rStyle w:val="lt-line-clampraw-line"/>
          <w:sz w:val="20"/>
          <w:szCs w:val="20"/>
        </w:rPr>
        <w:t>to</w:t>
      </w:r>
      <w:r w:rsidR="009E50BE" w:rsidRPr="00837002">
        <w:rPr>
          <w:rStyle w:val="lt-line-clampraw-line"/>
          <w:sz w:val="20"/>
          <w:szCs w:val="20"/>
        </w:rPr>
        <w:t xml:space="preserve"> ensure successful release.</w:t>
      </w:r>
    </w:p>
    <w:p w:rsidR="002407E5" w:rsidRPr="00CE1088" w:rsidRDefault="003A404E" w:rsidP="002407E5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Technologies Used</w:t>
      </w:r>
      <w:r w:rsidR="002407E5" w:rsidRPr="00CE1088">
        <w:rPr>
          <w:b/>
          <w:color w:val="000000"/>
          <w:sz w:val="20"/>
          <w:szCs w:val="20"/>
        </w:rPr>
        <w:t>:</w:t>
      </w:r>
      <w:r w:rsidR="002407E5" w:rsidRPr="00CE1088">
        <w:rPr>
          <w:sz w:val="20"/>
          <w:szCs w:val="20"/>
        </w:rPr>
        <w:t xml:space="preserve"> </w:t>
      </w:r>
      <w:r w:rsidR="002407E5" w:rsidRPr="00CE1088">
        <w:rPr>
          <w:color w:val="auto"/>
          <w:sz w:val="20"/>
          <w:szCs w:val="20"/>
        </w:rPr>
        <w:t>Linux,</w:t>
      </w:r>
      <w:r w:rsidR="002407E5" w:rsidRPr="00CE1088">
        <w:rPr>
          <w:color w:val="000000" w:themeColor="text1"/>
          <w:sz w:val="20"/>
          <w:szCs w:val="20"/>
        </w:rPr>
        <w:t xml:space="preserve"> Oracle, </w:t>
      </w:r>
      <w:proofErr w:type="spellStart"/>
      <w:r w:rsidR="002407E5" w:rsidRPr="00CE1088">
        <w:rPr>
          <w:color w:val="000000" w:themeColor="text1"/>
          <w:sz w:val="20"/>
          <w:szCs w:val="20"/>
        </w:rPr>
        <w:t>MySql</w:t>
      </w:r>
      <w:proofErr w:type="spellEnd"/>
      <w:r w:rsidR="002407E5" w:rsidRPr="00CE1088">
        <w:rPr>
          <w:color w:val="000000" w:themeColor="text1"/>
          <w:sz w:val="20"/>
          <w:szCs w:val="20"/>
        </w:rPr>
        <w:t xml:space="preserve">, </w:t>
      </w:r>
      <w:proofErr w:type="spellStart"/>
      <w:r w:rsidR="002407E5" w:rsidRPr="00CE1088">
        <w:rPr>
          <w:color w:val="000000" w:themeColor="text1"/>
          <w:sz w:val="20"/>
          <w:szCs w:val="20"/>
        </w:rPr>
        <w:t>Webex</w:t>
      </w:r>
      <w:proofErr w:type="spellEnd"/>
      <w:r w:rsidR="002407E5" w:rsidRPr="00CE1088">
        <w:rPr>
          <w:color w:val="000000" w:themeColor="text1"/>
          <w:sz w:val="20"/>
          <w:szCs w:val="20"/>
        </w:rPr>
        <w:t xml:space="preserve">, </w:t>
      </w:r>
      <w:proofErr w:type="spellStart"/>
      <w:r w:rsidR="002407E5" w:rsidRPr="00CE1088">
        <w:rPr>
          <w:color w:val="000000" w:themeColor="text1"/>
          <w:sz w:val="20"/>
          <w:szCs w:val="20"/>
        </w:rPr>
        <w:t>ServiceNow</w:t>
      </w:r>
      <w:proofErr w:type="spellEnd"/>
      <w:r w:rsidR="002407E5" w:rsidRPr="00CE1088">
        <w:rPr>
          <w:color w:val="000000" w:themeColor="text1"/>
          <w:sz w:val="20"/>
          <w:szCs w:val="20"/>
        </w:rPr>
        <w:t xml:space="preserve">, GIT, CVS, ILO, </w:t>
      </w:r>
      <w:proofErr w:type="spellStart"/>
      <w:r w:rsidR="002407E5" w:rsidRPr="00CE1088">
        <w:rPr>
          <w:color w:val="000000" w:themeColor="text1"/>
          <w:sz w:val="20"/>
          <w:szCs w:val="20"/>
        </w:rPr>
        <w:t>Nagios</w:t>
      </w:r>
      <w:proofErr w:type="spellEnd"/>
      <w:r w:rsidR="002407E5" w:rsidRPr="00CE1088">
        <w:rPr>
          <w:color w:val="000000" w:themeColor="text1"/>
          <w:sz w:val="20"/>
          <w:szCs w:val="20"/>
        </w:rPr>
        <w:t xml:space="preserve">, Jenkins, </w:t>
      </w:r>
      <w:proofErr w:type="spellStart"/>
      <w:r w:rsidR="002407E5" w:rsidRPr="00CE1088">
        <w:rPr>
          <w:color w:val="000000" w:themeColor="text1"/>
          <w:sz w:val="20"/>
          <w:szCs w:val="20"/>
        </w:rPr>
        <w:t>Rundeck</w:t>
      </w:r>
      <w:proofErr w:type="spellEnd"/>
    </w:p>
    <w:p w:rsidR="006D2132" w:rsidRPr="00D413F9" w:rsidRDefault="00140130" w:rsidP="006D2132">
      <w:pPr>
        <w:pStyle w:val="Heading3"/>
      </w:pPr>
      <w:r>
        <w:t>Aug 2008</w:t>
      </w:r>
      <w:r w:rsidR="009A060A">
        <w:t xml:space="preserve"> </w:t>
      </w:r>
      <w:r w:rsidR="006D2132">
        <w:t>-</w:t>
      </w:r>
      <w:r w:rsidR="009A060A">
        <w:t xml:space="preserve"> AUG</w:t>
      </w:r>
      <w:r w:rsidR="006D2132">
        <w:t xml:space="preserve"> 201</w:t>
      </w:r>
      <w:r>
        <w:t>1</w:t>
      </w:r>
    </w:p>
    <w:p w:rsidR="006D2132" w:rsidRPr="00AF5B85" w:rsidRDefault="00140130" w:rsidP="006D213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Technical Support</w:t>
      </w:r>
      <w:r w:rsidR="006D2132" w:rsidRPr="00AF5B85">
        <w:rPr>
          <w:sz w:val="28"/>
          <w:szCs w:val="28"/>
        </w:rPr>
        <w:t xml:space="preserve"> Engineer / </w:t>
      </w:r>
      <w:proofErr w:type="spellStart"/>
      <w:r>
        <w:rPr>
          <w:rStyle w:val="Emphasis"/>
          <w:sz w:val="28"/>
          <w:szCs w:val="28"/>
        </w:rPr>
        <w:t>FrontRange</w:t>
      </w:r>
      <w:proofErr w:type="spellEnd"/>
      <w:r>
        <w:rPr>
          <w:rStyle w:val="Emphasis"/>
          <w:sz w:val="28"/>
          <w:szCs w:val="28"/>
        </w:rPr>
        <w:t xml:space="preserve"> Solutions- Pleasanton</w:t>
      </w:r>
      <w:r w:rsidR="006D2132" w:rsidRPr="00AF5B85">
        <w:rPr>
          <w:rStyle w:val="Emphasis"/>
          <w:sz w:val="28"/>
          <w:szCs w:val="28"/>
        </w:rPr>
        <w:t xml:space="preserve">, </w:t>
      </w:r>
      <w:r>
        <w:rPr>
          <w:rStyle w:val="Emphasis"/>
          <w:sz w:val="28"/>
          <w:szCs w:val="28"/>
        </w:rPr>
        <w:t>CA</w:t>
      </w:r>
    </w:p>
    <w:p w:rsidR="00837002" w:rsidRDefault="00837002" w:rsidP="00837002">
      <w:pPr>
        <w:pStyle w:val="ListParagraph"/>
        <w:numPr>
          <w:ilvl w:val="0"/>
          <w:numId w:val="15"/>
        </w:numPr>
        <w:rPr>
          <w:rStyle w:val="background-details"/>
        </w:rPr>
      </w:pPr>
      <w:r>
        <w:rPr>
          <w:rStyle w:val="background-details"/>
        </w:rPr>
        <w:t>Created and configured tests environments using VMware to troubleshoot root cause and find a resolution or workaround to the problem</w:t>
      </w:r>
    </w:p>
    <w:p w:rsidR="00837002" w:rsidRDefault="00837002" w:rsidP="00837002">
      <w:pPr>
        <w:pStyle w:val="ListParagraph"/>
        <w:numPr>
          <w:ilvl w:val="0"/>
          <w:numId w:val="15"/>
        </w:numPr>
        <w:rPr>
          <w:rStyle w:val="background-details"/>
        </w:rPr>
      </w:pPr>
      <w:r>
        <w:rPr>
          <w:rStyle w:val="background-details"/>
        </w:rPr>
        <w:t>Facilitated desktop streaming session with the aid of WebEx to directly investigate the customers’ environment</w:t>
      </w:r>
    </w:p>
    <w:p w:rsidR="0070237E" w:rsidRPr="00CE1088" w:rsidRDefault="00F051BD" w:rsidP="0078189C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Technologies Used</w:t>
      </w:r>
      <w:r w:rsidR="006D2132" w:rsidRPr="00CE1088">
        <w:rPr>
          <w:b/>
          <w:color w:val="000000"/>
          <w:sz w:val="20"/>
          <w:szCs w:val="20"/>
        </w:rPr>
        <w:t>:</w:t>
      </w:r>
      <w:r w:rsidR="006D2132" w:rsidRPr="00CE1088">
        <w:rPr>
          <w:sz w:val="20"/>
          <w:szCs w:val="20"/>
        </w:rPr>
        <w:t xml:space="preserve"> </w:t>
      </w:r>
      <w:r w:rsidR="009E6DB8" w:rsidRPr="00CE1088">
        <w:rPr>
          <w:color w:val="auto"/>
          <w:sz w:val="20"/>
          <w:szCs w:val="20"/>
        </w:rPr>
        <w:t>MSSQL</w:t>
      </w:r>
      <w:r w:rsidR="009E6DB8" w:rsidRPr="00CE1088">
        <w:rPr>
          <w:color w:val="000000" w:themeColor="text1"/>
          <w:sz w:val="20"/>
          <w:szCs w:val="20"/>
        </w:rPr>
        <w:t>, Oracle 10</w:t>
      </w:r>
      <w:r w:rsidR="006D2132" w:rsidRPr="00CE1088">
        <w:rPr>
          <w:color w:val="000000" w:themeColor="text1"/>
          <w:sz w:val="20"/>
          <w:szCs w:val="20"/>
        </w:rPr>
        <w:t>g,</w:t>
      </w:r>
      <w:r w:rsidR="009E6DB8" w:rsidRPr="00CE1088">
        <w:rPr>
          <w:color w:val="000000" w:themeColor="text1"/>
          <w:sz w:val="20"/>
          <w:szCs w:val="20"/>
        </w:rPr>
        <w:t xml:space="preserve"> Windows Server 2003, </w:t>
      </w:r>
      <w:proofErr w:type="spellStart"/>
      <w:r w:rsidR="009E6DB8" w:rsidRPr="00CE1088">
        <w:rPr>
          <w:color w:val="000000" w:themeColor="text1"/>
          <w:sz w:val="20"/>
          <w:szCs w:val="20"/>
        </w:rPr>
        <w:t>VMWare</w:t>
      </w:r>
      <w:proofErr w:type="spellEnd"/>
      <w:r w:rsidR="009E6DB8" w:rsidRPr="00CE1088">
        <w:rPr>
          <w:color w:val="000000" w:themeColor="text1"/>
          <w:sz w:val="20"/>
          <w:szCs w:val="20"/>
        </w:rPr>
        <w:t xml:space="preserve">, </w:t>
      </w:r>
      <w:proofErr w:type="spellStart"/>
      <w:r w:rsidR="009E6DB8" w:rsidRPr="00CE1088">
        <w:rPr>
          <w:color w:val="000000" w:themeColor="text1"/>
          <w:sz w:val="20"/>
          <w:szCs w:val="20"/>
        </w:rPr>
        <w:t>Webex</w:t>
      </w:r>
      <w:proofErr w:type="spellEnd"/>
      <w:r w:rsidR="009E6DB8" w:rsidRPr="00CE1088">
        <w:rPr>
          <w:color w:val="000000" w:themeColor="text1"/>
          <w:sz w:val="20"/>
          <w:szCs w:val="20"/>
        </w:rPr>
        <w:t xml:space="preserve">, XML, </w:t>
      </w:r>
      <w:proofErr w:type="spellStart"/>
      <w:r w:rsidR="009E6DB8" w:rsidRPr="00CE1088">
        <w:rPr>
          <w:color w:val="000000" w:themeColor="text1"/>
          <w:sz w:val="20"/>
          <w:szCs w:val="20"/>
        </w:rPr>
        <w:t>WebServices</w:t>
      </w:r>
      <w:proofErr w:type="spellEnd"/>
    </w:p>
    <w:p w:rsidR="0078189C" w:rsidRDefault="0078189C" w:rsidP="00F224C6">
      <w:pPr>
        <w:pStyle w:val="Heading1"/>
        <w:spacing w:after="0"/>
        <w:rPr>
          <w:sz w:val="32"/>
        </w:rPr>
      </w:pPr>
      <w:r w:rsidRPr="001531A6">
        <w:rPr>
          <w:sz w:val="32"/>
        </w:rPr>
        <w:t>Education</w:t>
      </w:r>
    </w:p>
    <w:p w:rsidR="004D1230" w:rsidRPr="001531A6" w:rsidRDefault="004D1230" w:rsidP="00F224C6">
      <w:pPr>
        <w:pStyle w:val="Heading1"/>
        <w:spacing w:after="0"/>
        <w:rPr>
          <w:sz w:val="32"/>
        </w:rPr>
      </w:pPr>
    </w:p>
    <w:p w:rsidR="0070237E" w:rsidRDefault="00AA388D" w:rsidP="0070237E">
      <w:pPr>
        <w:pStyle w:val="Heading3"/>
      </w:pPr>
      <w:r>
        <w:t>jul 2019-oct</w:t>
      </w:r>
      <w:r w:rsidR="00BC6B6F">
        <w:t xml:space="preserve"> 2017</w:t>
      </w:r>
    </w:p>
    <w:p w:rsidR="0070237E" w:rsidRPr="00AF5B85" w:rsidRDefault="00655810" w:rsidP="00513EF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Full S</w:t>
      </w:r>
      <w:r w:rsidR="00C56083" w:rsidRPr="00AF5B85">
        <w:rPr>
          <w:sz w:val="28"/>
          <w:szCs w:val="28"/>
        </w:rPr>
        <w:t>tack</w:t>
      </w:r>
      <w:r w:rsidR="00BC6B6F" w:rsidRPr="00AF5B85">
        <w:rPr>
          <w:sz w:val="28"/>
          <w:szCs w:val="28"/>
        </w:rPr>
        <w:t xml:space="preserve"> </w:t>
      </w:r>
      <w:proofErr w:type="spellStart"/>
      <w:r w:rsidR="00BC6B6F" w:rsidRPr="00AF5B85">
        <w:rPr>
          <w:sz w:val="28"/>
          <w:szCs w:val="28"/>
        </w:rPr>
        <w:t>Bootcamp</w:t>
      </w:r>
      <w:proofErr w:type="spellEnd"/>
      <w:r w:rsidR="00E03F71" w:rsidRPr="00AF5B85">
        <w:rPr>
          <w:sz w:val="28"/>
          <w:szCs w:val="28"/>
        </w:rPr>
        <w:t xml:space="preserve"> </w:t>
      </w:r>
      <w:r w:rsidR="0095272C" w:rsidRPr="00AF5B85">
        <w:rPr>
          <w:sz w:val="28"/>
          <w:szCs w:val="28"/>
        </w:rPr>
        <w:t>/</w:t>
      </w:r>
      <w:r w:rsidR="0070237E" w:rsidRPr="00AF5B85">
        <w:rPr>
          <w:sz w:val="28"/>
          <w:szCs w:val="28"/>
        </w:rPr>
        <w:t xml:space="preserve"> </w:t>
      </w:r>
      <w:r w:rsidR="00FC5354">
        <w:rPr>
          <w:rStyle w:val="Emphasis"/>
          <w:sz w:val="28"/>
          <w:szCs w:val="28"/>
        </w:rPr>
        <w:t>Coding Dojo San Jose</w:t>
      </w:r>
      <w:r w:rsidR="00BC6B6F" w:rsidRPr="00AF5B85">
        <w:rPr>
          <w:rStyle w:val="Emphasis"/>
          <w:sz w:val="28"/>
          <w:szCs w:val="28"/>
        </w:rPr>
        <w:t xml:space="preserve">, </w:t>
      </w:r>
      <w:r w:rsidR="00FC5354">
        <w:rPr>
          <w:rStyle w:val="Emphasis"/>
          <w:sz w:val="28"/>
          <w:szCs w:val="28"/>
        </w:rPr>
        <w:t>CA</w:t>
      </w:r>
    </w:p>
    <w:p w:rsidR="0070237E" w:rsidRPr="00CE1088" w:rsidRDefault="00AA388D" w:rsidP="0070237E">
      <w:pPr>
        <w:pStyle w:val="Heading3"/>
        <w:rPr>
          <w:sz w:val="20"/>
          <w:szCs w:val="20"/>
        </w:rPr>
      </w:pPr>
      <w:r w:rsidRPr="00CE1088">
        <w:rPr>
          <w:rStyle w:val="background-details"/>
          <w:sz w:val="20"/>
          <w:szCs w:val="20"/>
        </w:rPr>
        <w:t>Web Fundamentals: javascript, html, css</w:t>
      </w:r>
      <w:r w:rsidRPr="00CE1088">
        <w:rPr>
          <w:sz w:val="20"/>
          <w:szCs w:val="20"/>
        </w:rPr>
        <w:br/>
      </w:r>
      <w:r w:rsidRPr="00CE1088">
        <w:rPr>
          <w:rStyle w:val="background-details"/>
          <w:sz w:val="20"/>
          <w:szCs w:val="20"/>
        </w:rPr>
        <w:t>Python full stack: flask, django, mysql</w:t>
      </w:r>
      <w:r w:rsidRPr="00CE1088">
        <w:rPr>
          <w:sz w:val="20"/>
          <w:szCs w:val="20"/>
        </w:rPr>
        <w:br/>
      </w:r>
      <w:r w:rsidRPr="00CE1088">
        <w:rPr>
          <w:rStyle w:val="background-details"/>
          <w:sz w:val="20"/>
          <w:szCs w:val="20"/>
        </w:rPr>
        <w:t>MEAN stack: Mongo, Express, Angular, Node</w:t>
      </w:r>
      <w:r w:rsidRPr="00CE1088">
        <w:rPr>
          <w:sz w:val="20"/>
          <w:szCs w:val="20"/>
        </w:rPr>
        <w:br/>
      </w:r>
      <w:r w:rsidRPr="00CE1088">
        <w:rPr>
          <w:rStyle w:val="background-details"/>
          <w:sz w:val="20"/>
          <w:szCs w:val="20"/>
        </w:rPr>
        <w:t>Java Full stack: Spring boot, Mysql</w:t>
      </w:r>
    </w:p>
    <w:p w:rsidR="00AA388D" w:rsidRDefault="00AA388D" w:rsidP="0070237E">
      <w:pPr>
        <w:pStyle w:val="Heading3"/>
      </w:pPr>
    </w:p>
    <w:p w:rsidR="0068410D" w:rsidRPr="00251C5D" w:rsidRDefault="0068410D" w:rsidP="0070237E">
      <w:pPr>
        <w:pStyle w:val="Heading3"/>
      </w:pPr>
      <w:r>
        <w:t>2005</w:t>
      </w:r>
      <w:r w:rsidRPr="00251C5D">
        <w:t>-</w:t>
      </w:r>
      <w:r>
        <w:t>2008</w:t>
      </w:r>
      <w:r w:rsidRPr="00251C5D">
        <w:t xml:space="preserve"> </w:t>
      </w:r>
    </w:p>
    <w:p w:rsidR="005D7C53" w:rsidRDefault="00F25214" w:rsidP="00BC6B6F">
      <w:pPr>
        <w:pStyle w:val="Heading2"/>
        <w:rPr>
          <w:rStyle w:val="Emphasis"/>
          <w:sz w:val="28"/>
          <w:szCs w:val="28"/>
        </w:rPr>
      </w:pPr>
      <w:r>
        <w:rPr>
          <w:sz w:val="28"/>
          <w:szCs w:val="28"/>
        </w:rPr>
        <w:t>Bachelors of Science, Biomedical Informatics</w:t>
      </w:r>
      <w:r w:rsidR="00C56083" w:rsidRPr="00251C5D">
        <w:rPr>
          <w:sz w:val="28"/>
          <w:szCs w:val="28"/>
        </w:rPr>
        <w:t xml:space="preserve"> /</w:t>
      </w:r>
      <w:r w:rsidR="00D1382D" w:rsidRPr="00251C5D">
        <w:rPr>
          <w:sz w:val="28"/>
          <w:szCs w:val="28"/>
        </w:rPr>
        <w:t xml:space="preserve"> </w:t>
      </w:r>
      <w:proofErr w:type="spellStart"/>
      <w:r>
        <w:rPr>
          <w:rStyle w:val="Emphasis"/>
          <w:sz w:val="28"/>
          <w:szCs w:val="28"/>
        </w:rPr>
        <w:t>Devry</w:t>
      </w:r>
      <w:proofErr w:type="spellEnd"/>
      <w:r>
        <w:rPr>
          <w:rStyle w:val="Emphasis"/>
          <w:sz w:val="28"/>
          <w:szCs w:val="28"/>
        </w:rPr>
        <w:t xml:space="preserve"> </w:t>
      </w:r>
      <w:r w:rsidR="00D1382D" w:rsidRPr="00251C5D">
        <w:rPr>
          <w:rStyle w:val="Emphasis"/>
          <w:sz w:val="28"/>
          <w:szCs w:val="28"/>
        </w:rPr>
        <w:t xml:space="preserve">- </w:t>
      </w:r>
      <w:r>
        <w:rPr>
          <w:rStyle w:val="Emphasis"/>
          <w:sz w:val="28"/>
          <w:szCs w:val="28"/>
        </w:rPr>
        <w:t>Fremont, CA</w:t>
      </w:r>
    </w:p>
    <w:p w:rsidR="00D05553" w:rsidRDefault="00D05553" w:rsidP="00D0555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Developed expert knowledge in Perl, Java, Oracle, C++, healthcare systems, Biomedical Informatics</w:t>
      </w:r>
    </w:p>
    <w:p w:rsidR="00D05553" w:rsidRPr="00D05553" w:rsidRDefault="00D05553" w:rsidP="00D0555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Built a windows application tool using C# and MS Access that tracked attendees for a private group event. </w:t>
      </w:r>
    </w:p>
    <w:p w:rsidR="00BC7376" w:rsidRPr="00251C5D" w:rsidRDefault="00BC7376" w:rsidP="00BC7376"/>
    <w:sectPr w:rsidR="00BC7376" w:rsidRPr="00251C5D" w:rsidSect="00BC6B6F">
      <w:footerReference w:type="default" r:id="rId16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DD1" w:rsidRDefault="009F5DD1" w:rsidP="00725803">
      <w:pPr>
        <w:spacing w:after="0"/>
      </w:pPr>
      <w:r>
        <w:separator/>
      </w:r>
    </w:p>
  </w:endnote>
  <w:endnote w:type="continuationSeparator" w:id="0">
    <w:p w:rsidR="009F5DD1" w:rsidRDefault="009F5DD1" w:rsidP="00725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0BE" w:rsidRDefault="009E50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DD1" w:rsidRDefault="009F5DD1" w:rsidP="00725803">
      <w:pPr>
        <w:spacing w:after="0"/>
      </w:pPr>
      <w:r>
        <w:separator/>
      </w:r>
    </w:p>
  </w:footnote>
  <w:footnote w:type="continuationSeparator" w:id="0">
    <w:p w:rsidR="009F5DD1" w:rsidRDefault="009F5DD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D602B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CE1746"/>
    <w:multiLevelType w:val="hybridMultilevel"/>
    <w:tmpl w:val="188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EE61C2"/>
    <w:multiLevelType w:val="hybridMultilevel"/>
    <w:tmpl w:val="16E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51B9C"/>
    <w:multiLevelType w:val="hybridMultilevel"/>
    <w:tmpl w:val="D44C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66D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1647DA7"/>
    <w:multiLevelType w:val="hybridMultilevel"/>
    <w:tmpl w:val="990E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40B383D"/>
    <w:multiLevelType w:val="hybridMultilevel"/>
    <w:tmpl w:val="A1A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1"/>
  </w:num>
  <w:num w:numId="16">
    <w:abstractNumId w:val="13"/>
  </w:num>
  <w:num w:numId="17">
    <w:abstractNumId w:val="1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627534"/>
    <w:rsid w:val="00025E77"/>
    <w:rsid w:val="00027312"/>
    <w:rsid w:val="00033E49"/>
    <w:rsid w:val="0006041C"/>
    <w:rsid w:val="000645F2"/>
    <w:rsid w:val="00082F03"/>
    <w:rsid w:val="000835A0"/>
    <w:rsid w:val="00087E48"/>
    <w:rsid w:val="000934A2"/>
    <w:rsid w:val="00096F73"/>
    <w:rsid w:val="000F7F16"/>
    <w:rsid w:val="001004A1"/>
    <w:rsid w:val="00101453"/>
    <w:rsid w:val="00120BB7"/>
    <w:rsid w:val="001223A9"/>
    <w:rsid w:val="00140130"/>
    <w:rsid w:val="00142418"/>
    <w:rsid w:val="001531A6"/>
    <w:rsid w:val="00165DB1"/>
    <w:rsid w:val="001711B4"/>
    <w:rsid w:val="00181BCA"/>
    <w:rsid w:val="00187699"/>
    <w:rsid w:val="001938D3"/>
    <w:rsid w:val="001A2755"/>
    <w:rsid w:val="001A3794"/>
    <w:rsid w:val="001A5D9B"/>
    <w:rsid w:val="001B0955"/>
    <w:rsid w:val="001B555F"/>
    <w:rsid w:val="001E6AB2"/>
    <w:rsid w:val="001F39C8"/>
    <w:rsid w:val="0020331B"/>
    <w:rsid w:val="00210385"/>
    <w:rsid w:val="00227784"/>
    <w:rsid w:val="0023637D"/>
    <w:rsid w:val="0023705D"/>
    <w:rsid w:val="002407E5"/>
    <w:rsid w:val="00250A31"/>
    <w:rsid w:val="00251C13"/>
    <w:rsid w:val="00251C5D"/>
    <w:rsid w:val="00254DE0"/>
    <w:rsid w:val="002922D0"/>
    <w:rsid w:val="002A2820"/>
    <w:rsid w:val="002A6F9E"/>
    <w:rsid w:val="002D4F86"/>
    <w:rsid w:val="002F06FD"/>
    <w:rsid w:val="002F4E85"/>
    <w:rsid w:val="00302D7C"/>
    <w:rsid w:val="00310101"/>
    <w:rsid w:val="00310DE8"/>
    <w:rsid w:val="00312653"/>
    <w:rsid w:val="00335AFB"/>
    <w:rsid w:val="00340B03"/>
    <w:rsid w:val="00371004"/>
    <w:rsid w:val="00380AB1"/>
    <w:rsid w:val="00380AE7"/>
    <w:rsid w:val="00396E26"/>
    <w:rsid w:val="003A39BE"/>
    <w:rsid w:val="003A404E"/>
    <w:rsid w:val="003A6943"/>
    <w:rsid w:val="003B4875"/>
    <w:rsid w:val="003D5E21"/>
    <w:rsid w:val="003E145B"/>
    <w:rsid w:val="003E24C3"/>
    <w:rsid w:val="00404FFD"/>
    <w:rsid w:val="004067CD"/>
    <w:rsid w:val="00410BA2"/>
    <w:rsid w:val="00414E87"/>
    <w:rsid w:val="00431C3E"/>
    <w:rsid w:val="00434074"/>
    <w:rsid w:val="00463C3B"/>
    <w:rsid w:val="00471928"/>
    <w:rsid w:val="00490034"/>
    <w:rsid w:val="00490276"/>
    <w:rsid w:val="004937AE"/>
    <w:rsid w:val="004D1230"/>
    <w:rsid w:val="004D2B64"/>
    <w:rsid w:val="004E0BE7"/>
    <w:rsid w:val="004E2970"/>
    <w:rsid w:val="004E64E7"/>
    <w:rsid w:val="004F3AE3"/>
    <w:rsid w:val="004F6B92"/>
    <w:rsid w:val="00500792"/>
    <w:rsid w:val="005026DD"/>
    <w:rsid w:val="005039F2"/>
    <w:rsid w:val="005113AD"/>
    <w:rsid w:val="00513EFC"/>
    <w:rsid w:val="00515F24"/>
    <w:rsid w:val="00517E2B"/>
    <w:rsid w:val="0052113B"/>
    <w:rsid w:val="00534621"/>
    <w:rsid w:val="00536FF3"/>
    <w:rsid w:val="00553B68"/>
    <w:rsid w:val="00564951"/>
    <w:rsid w:val="00564B09"/>
    <w:rsid w:val="005725AB"/>
    <w:rsid w:val="00573BF9"/>
    <w:rsid w:val="005A4A49"/>
    <w:rsid w:val="005B1B0A"/>
    <w:rsid w:val="005B1D68"/>
    <w:rsid w:val="005C01FA"/>
    <w:rsid w:val="005D3733"/>
    <w:rsid w:val="005D5A10"/>
    <w:rsid w:val="005D6AD7"/>
    <w:rsid w:val="005D7C53"/>
    <w:rsid w:val="005F11A8"/>
    <w:rsid w:val="006101D0"/>
    <w:rsid w:val="00611B37"/>
    <w:rsid w:val="006252B4"/>
    <w:rsid w:val="00627534"/>
    <w:rsid w:val="00632C41"/>
    <w:rsid w:val="00646BA2"/>
    <w:rsid w:val="006505A0"/>
    <w:rsid w:val="00655810"/>
    <w:rsid w:val="00666FDC"/>
    <w:rsid w:val="00675EA0"/>
    <w:rsid w:val="0068410D"/>
    <w:rsid w:val="006A334C"/>
    <w:rsid w:val="006A5326"/>
    <w:rsid w:val="006C08A0"/>
    <w:rsid w:val="006C157E"/>
    <w:rsid w:val="006C47D8"/>
    <w:rsid w:val="006D2132"/>
    <w:rsid w:val="006D2D08"/>
    <w:rsid w:val="006D4F16"/>
    <w:rsid w:val="006D7CF5"/>
    <w:rsid w:val="006E5F99"/>
    <w:rsid w:val="006F26A2"/>
    <w:rsid w:val="006F6CBA"/>
    <w:rsid w:val="0070237E"/>
    <w:rsid w:val="0070418D"/>
    <w:rsid w:val="00725803"/>
    <w:rsid w:val="00725CB5"/>
    <w:rsid w:val="007307A3"/>
    <w:rsid w:val="00736635"/>
    <w:rsid w:val="00750EE9"/>
    <w:rsid w:val="00752315"/>
    <w:rsid w:val="00754BD1"/>
    <w:rsid w:val="00762E53"/>
    <w:rsid w:val="00771260"/>
    <w:rsid w:val="0078189C"/>
    <w:rsid w:val="00783E70"/>
    <w:rsid w:val="007870E9"/>
    <w:rsid w:val="00790483"/>
    <w:rsid w:val="00796E8F"/>
    <w:rsid w:val="007E40CE"/>
    <w:rsid w:val="0080232D"/>
    <w:rsid w:val="008128B3"/>
    <w:rsid w:val="00837002"/>
    <w:rsid w:val="00847087"/>
    <w:rsid w:val="00857E6B"/>
    <w:rsid w:val="00860485"/>
    <w:rsid w:val="00881D12"/>
    <w:rsid w:val="008968C4"/>
    <w:rsid w:val="008B6377"/>
    <w:rsid w:val="008C4873"/>
    <w:rsid w:val="008D4035"/>
    <w:rsid w:val="008D7C1C"/>
    <w:rsid w:val="00900071"/>
    <w:rsid w:val="00913F70"/>
    <w:rsid w:val="00917546"/>
    <w:rsid w:val="0092291B"/>
    <w:rsid w:val="00932D92"/>
    <w:rsid w:val="0095272C"/>
    <w:rsid w:val="00960BAC"/>
    <w:rsid w:val="00972024"/>
    <w:rsid w:val="00997AC9"/>
    <w:rsid w:val="009A060A"/>
    <w:rsid w:val="009B6B6F"/>
    <w:rsid w:val="009C1D45"/>
    <w:rsid w:val="009C4962"/>
    <w:rsid w:val="009E1508"/>
    <w:rsid w:val="009E2A36"/>
    <w:rsid w:val="009E3B90"/>
    <w:rsid w:val="009E50BE"/>
    <w:rsid w:val="009E6DB8"/>
    <w:rsid w:val="009F04D2"/>
    <w:rsid w:val="009F1456"/>
    <w:rsid w:val="009F2BA7"/>
    <w:rsid w:val="009F5DD1"/>
    <w:rsid w:val="009F6DA0"/>
    <w:rsid w:val="00A01182"/>
    <w:rsid w:val="00A06224"/>
    <w:rsid w:val="00A10B7B"/>
    <w:rsid w:val="00A12369"/>
    <w:rsid w:val="00A156A3"/>
    <w:rsid w:val="00A223E5"/>
    <w:rsid w:val="00A54BEF"/>
    <w:rsid w:val="00A91842"/>
    <w:rsid w:val="00A95710"/>
    <w:rsid w:val="00AA388D"/>
    <w:rsid w:val="00AA6CE3"/>
    <w:rsid w:val="00AA742B"/>
    <w:rsid w:val="00AD13CB"/>
    <w:rsid w:val="00AD3FD8"/>
    <w:rsid w:val="00AF5B85"/>
    <w:rsid w:val="00B06CDC"/>
    <w:rsid w:val="00B16ABC"/>
    <w:rsid w:val="00B368DB"/>
    <w:rsid w:val="00B370A8"/>
    <w:rsid w:val="00B403D6"/>
    <w:rsid w:val="00B42797"/>
    <w:rsid w:val="00B51981"/>
    <w:rsid w:val="00B52B04"/>
    <w:rsid w:val="00B5301B"/>
    <w:rsid w:val="00B71B9F"/>
    <w:rsid w:val="00B84AB1"/>
    <w:rsid w:val="00B93349"/>
    <w:rsid w:val="00B961DA"/>
    <w:rsid w:val="00BC6B6F"/>
    <w:rsid w:val="00BC7376"/>
    <w:rsid w:val="00BD669A"/>
    <w:rsid w:val="00BE42EC"/>
    <w:rsid w:val="00BF6F0A"/>
    <w:rsid w:val="00BF7A52"/>
    <w:rsid w:val="00C05C71"/>
    <w:rsid w:val="00C13F2B"/>
    <w:rsid w:val="00C32CB7"/>
    <w:rsid w:val="00C43D65"/>
    <w:rsid w:val="00C474F1"/>
    <w:rsid w:val="00C50C1B"/>
    <w:rsid w:val="00C56083"/>
    <w:rsid w:val="00C56132"/>
    <w:rsid w:val="00C70BA9"/>
    <w:rsid w:val="00C7360C"/>
    <w:rsid w:val="00C84833"/>
    <w:rsid w:val="00C86824"/>
    <w:rsid w:val="00C874B3"/>
    <w:rsid w:val="00C9044F"/>
    <w:rsid w:val="00C9272E"/>
    <w:rsid w:val="00C92D6E"/>
    <w:rsid w:val="00CA32E7"/>
    <w:rsid w:val="00CB67C9"/>
    <w:rsid w:val="00CC5C6B"/>
    <w:rsid w:val="00CC76E7"/>
    <w:rsid w:val="00CD111F"/>
    <w:rsid w:val="00CE1088"/>
    <w:rsid w:val="00CE1142"/>
    <w:rsid w:val="00D00A35"/>
    <w:rsid w:val="00D05553"/>
    <w:rsid w:val="00D1382D"/>
    <w:rsid w:val="00D2420D"/>
    <w:rsid w:val="00D30382"/>
    <w:rsid w:val="00D413F9"/>
    <w:rsid w:val="00D44E50"/>
    <w:rsid w:val="00D61269"/>
    <w:rsid w:val="00D6170A"/>
    <w:rsid w:val="00D70ADF"/>
    <w:rsid w:val="00D77E96"/>
    <w:rsid w:val="00D90060"/>
    <w:rsid w:val="00D917CE"/>
    <w:rsid w:val="00D92B95"/>
    <w:rsid w:val="00DB2DC9"/>
    <w:rsid w:val="00DD00D1"/>
    <w:rsid w:val="00DE2DE6"/>
    <w:rsid w:val="00E03F71"/>
    <w:rsid w:val="00E154B5"/>
    <w:rsid w:val="00E232F0"/>
    <w:rsid w:val="00E23C5D"/>
    <w:rsid w:val="00E30DF2"/>
    <w:rsid w:val="00E32386"/>
    <w:rsid w:val="00E332D7"/>
    <w:rsid w:val="00E52791"/>
    <w:rsid w:val="00E67995"/>
    <w:rsid w:val="00E81A0E"/>
    <w:rsid w:val="00E8262E"/>
    <w:rsid w:val="00E83195"/>
    <w:rsid w:val="00E841B4"/>
    <w:rsid w:val="00E8644A"/>
    <w:rsid w:val="00EA28F1"/>
    <w:rsid w:val="00EA54AC"/>
    <w:rsid w:val="00EA7B04"/>
    <w:rsid w:val="00EB3B49"/>
    <w:rsid w:val="00EC6776"/>
    <w:rsid w:val="00ED7452"/>
    <w:rsid w:val="00ED7E0F"/>
    <w:rsid w:val="00EF7084"/>
    <w:rsid w:val="00F00A4F"/>
    <w:rsid w:val="00F04245"/>
    <w:rsid w:val="00F051BD"/>
    <w:rsid w:val="00F224C6"/>
    <w:rsid w:val="00F25214"/>
    <w:rsid w:val="00F31EF9"/>
    <w:rsid w:val="00F33CD8"/>
    <w:rsid w:val="00F362CE"/>
    <w:rsid w:val="00F86061"/>
    <w:rsid w:val="00FB314C"/>
    <w:rsid w:val="00FC5354"/>
    <w:rsid w:val="00FD1DE2"/>
    <w:rsid w:val="00FE6351"/>
    <w:rsid w:val="00FF5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customStyle="1" w:styleId="ColorfulGrid1">
    <w:name w:val="Colorful Grid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customStyle="1" w:styleId="LightGrid1">
    <w:name w:val="Light Grid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7534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AA388D"/>
  </w:style>
  <w:style w:type="character" w:customStyle="1" w:styleId="lt-line-clampraw-line">
    <w:name w:val="lt-line-clamp__raw-line"/>
    <w:basedOn w:val="DefaultParagraphFont"/>
    <w:rsid w:val="002033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casorla/Expimed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casorla/tiriDocto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github.com/jcasorla/JavaAngular" TargetMode="External"/><Relationship Id="rId10" Type="http://schemas.openxmlformats.org/officeDocument/2006/relationships/hyperlink" Target="https://github.com/jcasorla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jose-casorla" TargetMode="External"/><Relationship Id="rId14" Type="http://schemas.openxmlformats.org/officeDocument/2006/relationships/hyperlink" Target="https://github.com/jcasorla/madame_minou_le_ch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urvel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46F4D96D1648E99C4741C1D4BE1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B01AD-07BB-4915-8081-2D3348FE8661}"/>
      </w:docPartPr>
      <w:docPartBody>
        <w:p w:rsidR="005D4197" w:rsidRDefault="0086214C">
          <w:pPr>
            <w:pStyle w:val="4846F4D96D1648E99C4741C1D4BE1276"/>
          </w:pPr>
          <w:r>
            <w:t>First Name</w:t>
          </w:r>
        </w:p>
      </w:docPartBody>
    </w:docPart>
    <w:docPart>
      <w:docPartPr>
        <w:name w:val="AE7C283559AF4666AF41DF921472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4E70F-5C4C-4F07-995F-94D40C8D1344}"/>
      </w:docPartPr>
      <w:docPartBody>
        <w:p w:rsidR="005D4197" w:rsidRDefault="0086214C">
          <w:pPr>
            <w:pStyle w:val="AE7C283559AF4666AF41DF9214729918"/>
          </w:pPr>
          <w:r>
            <w:t>Last Name</w:t>
          </w:r>
        </w:p>
      </w:docPartBody>
    </w:docPart>
    <w:docPart>
      <w:docPartPr>
        <w:name w:val="FE03AC6BE8784C8FB14C9C20E86A2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1548A-CEDC-4FF7-83F6-8909987407BE}"/>
      </w:docPartPr>
      <w:docPartBody>
        <w:p w:rsidR="005D4197" w:rsidRDefault="0086214C">
          <w:pPr>
            <w:pStyle w:val="FE03AC6BE8784C8FB14C9C20E86A23F8"/>
          </w:pPr>
          <w:r w:rsidRPr="009D0878">
            <w:t>Address</w:t>
          </w:r>
        </w:p>
      </w:docPartBody>
    </w:docPart>
    <w:docPart>
      <w:docPartPr>
        <w:name w:val="3817C1D65C1C4FA2AACCC82E84249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BD72-3DE4-4344-A3B9-F5A10EC16CF0}"/>
      </w:docPartPr>
      <w:docPartBody>
        <w:p w:rsidR="005D4197" w:rsidRDefault="0086214C">
          <w:pPr>
            <w:pStyle w:val="3817C1D65C1C4FA2AACCC82E842490B4"/>
          </w:pPr>
          <w:r w:rsidRPr="009D0878">
            <w:t>Phone</w:t>
          </w:r>
        </w:p>
      </w:docPartBody>
    </w:docPart>
    <w:docPart>
      <w:docPartPr>
        <w:name w:val="EB6032A4815F4D49BB7C3D845363D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47A45-12BD-439B-B558-BE00FA819A64}"/>
      </w:docPartPr>
      <w:docPartBody>
        <w:p w:rsidR="005D4197" w:rsidRDefault="0086214C">
          <w:pPr>
            <w:pStyle w:val="EB6032A4815F4D49BB7C3D845363D54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214C"/>
    <w:rsid w:val="00013431"/>
    <w:rsid w:val="00202B0A"/>
    <w:rsid w:val="0026675A"/>
    <w:rsid w:val="00276364"/>
    <w:rsid w:val="003F4D9A"/>
    <w:rsid w:val="00452D97"/>
    <w:rsid w:val="00485A1C"/>
    <w:rsid w:val="005D4197"/>
    <w:rsid w:val="007461F2"/>
    <w:rsid w:val="007E01E5"/>
    <w:rsid w:val="0085183E"/>
    <w:rsid w:val="0086214C"/>
    <w:rsid w:val="008A05BB"/>
    <w:rsid w:val="008A5036"/>
    <w:rsid w:val="009018ED"/>
    <w:rsid w:val="0090349E"/>
    <w:rsid w:val="00995385"/>
    <w:rsid w:val="009D7DD0"/>
    <w:rsid w:val="009F20D7"/>
    <w:rsid w:val="00A76083"/>
    <w:rsid w:val="00B5296D"/>
    <w:rsid w:val="00BE3574"/>
    <w:rsid w:val="00D230FD"/>
    <w:rsid w:val="00D56608"/>
    <w:rsid w:val="00E875B3"/>
    <w:rsid w:val="00EE245D"/>
    <w:rsid w:val="00EE6F94"/>
    <w:rsid w:val="00F31B81"/>
    <w:rsid w:val="00FC1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46F4D96D1648E99C4741C1D4BE1276">
    <w:name w:val="4846F4D96D1648E99C4741C1D4BE1276"/>
    <w:rsid w:val="00EE6F94"/>
  </w:style>
  <w:style w:type="paragraph" w:customStyle="1" w:styleId="AE7C283559AF4666AF41DF9214729918">
    <w:name w:val="AE7C283559AF4666AF41DF9214729918"/>
    <w:rsid w:val="00EE6F94"/>
  </w:style>
  <w:style w:type="paragraph" w:customStyle="1" w:styleId="FE03AC6BE8784C8FB14C9C20E86A23F8">
    <w:name w:val="FE03AC6BE8784C8FB14C9C20E86A23F8"/>
    <w:rsid w:val="00EE6F94"/>
  </w:style>
  <w:style w:type="paragraph" w:customStyle="1" w:styleId="3817C1D65C1C4FA2AACCC82E842490B4">
    <w:name w:val="3817C1D65C1C4FA2AACCC82E842490B4"/>
    <w:rsid w:val="00EE6F94"/>
  </w:style>
  <w:style w:type="paragraph" w:customStyle="1" w:styleId="EB6032A4815F4D49BB7C3D845363D54A">
    <w:name w:val="EB6032A4815F4D49BB7C3D845363D54A"/>
    <w:rsid w:val="00EE6F94"/>
  </w:style>
  <w:style w:type="paragraph" w:customStyle="1" w:styleId="8283EFCC06AE436E871A6B4546881006">
    <w:name w:val="8283EFCC06AE436E871A6B4546881006"/>
    <w:rsid w:val="00EE6F94"/>
  </w:style>
  <w:style w:type="paragraph" w:customStyle="1" w:styleId="2B7D08E2B6F144DCB3B4DF4DE88E9ADF">
    <w:name w:val="2B7D08E2B6F144DCB3B4DF4DE88E9ADF"/>
    <w:rsid w:val="00EE6F94"/>
  </w:style>
  <w:style w:type="paragraph" w:customStyle="1" w:styleId="F7C99A2C9F914FCCBBD739DC47762A5F">
    <w:name w:val="F7C99A2C9F914FCCBBD739DC47762A5F"/>
    <w:rsid w:val="00EE6F94"/>
  </w:style>
  <w:style w:type="paragraph" w:customStyle="1" w:styleId="12292A72F76F48BD8927386CC45373B0">
    <w:name w:val="12292A72F76F48BD8927386CC45373B0"/>
    <w:rsid w:val="00EE6F94"/>
  </w:style>
  <w:style w:type="paragraph" w:customStyle="1" w:styleId="48A2BD45B4A34C6D964CFA9E467E9541">
    <w:name w:val="48A2BD45B4A34C6D964CFA9E467E9541"/>
    <w:rsid w:val="00EE6F94"/>
  </w:style>
  <w:style w:type="paragraph" w:customStyle="1" w:styleId="34C9A590131641D59FE351BEB3FE5CC1">
    <w:name w:val="34C9A590131641D59FE351BEB3FE5CC1"/>
    <w:rsid w:val="00EE6F94"/>
  </w:style>
  <w:style w:type="paragraph" w:customStyle="1" w:styleId="7D621872344B40568EB47D2078886600">
    <w:name w:val="7D621872344B40568EB47D2078886600"/>
    <w:rsid w:val="00EE6F94"/>
  </w:style>
  <w:style w:type="paragraph" w:customStyle="1" w:styleId="D0598A96B06B4903B1FC25BA81DD6454">
    <w:name w:val="D0598A96B06B4903B1FC25BA81DD6454"/>
    <w:rsid w:val="00EE6F94"/>
  </w:style>
  <w:style w:type="paragraph" w:customStyle="1" w:styleId="D796EC106A054889B594E5793F03F5CE">
    <w:name w:val="D796EC106A054889B594E5793F03F5CE"/>
    <w:rsid w:val="00EE6F94"/>
  </w:style>
  <w:style w:type="paragraph" w:customStyle="1" w:styleId="5F79E1A7DDA04813AE655220A99C4AD0">
    <w:name w:val="5F79E1A7DDA04813AE655220A99C4AD0"/>
    <w:rsid w:val="00EE6F94"/>
  </w:style>
  <w:style w:type="paragraph" w:customStyle="1" w:styleId="F603AC12A8B74E039F21A43D7FD92E48">
    <w:name w:val="F603AC12A8B74E039F21A43D7FD92E48"/>
    <w:rsid w:val="00EE6F94"/>
  </w:style>
  <w:style w:type="paragraph" w:customStyle="1" w:styleId="844FBF55D8724B228E15CA71C34FC706">
    <w:name w:val="844FBF55D8724B228E15CA71C34FC706"/>
    <w:rsid w:val="00EE6F94"/>
  </w:style>
  <w:style w:type="paragraph" w:customStyle="1" w:styleId="0404268FE028489CAA5F298BA9C8FEB1">
    <w:name w:val="0404268FE028489CAA5F298BA9C8FEB1"/>
    <w:rsid w:val="00EE6F94"/>
  </w:style>
  <w:style w:type="character" w:styleId="Emphasis">
    <w:name w:val="Emphasis"/>
    <w:basedOn w:val="DefaultParagraphFont"/>
    <w:uiPriority w:val="20"/>
    <w:qFormat/>
    <w:rsid w:val="0086214C"/>
    <w:rPr>
      <w:b w:val="0"/>
      <w:i w:val="0"/>
      <w:iCs/>
      <w:color w:val="595959" w:themeColor="text1" w:themeTint="A6"/>
    </w:rPr>
  </w:style>
  <w:style w:type="paragraph" w:customStyle="1" w:styleId="3A6E6750FCB34E24BD764BE244815CD7">
    <w:name w:val="3A6E6750FCB34E24BD764BE244815CD7"/>
    <w:rsid w:val="00EE6F94"/>
  </w:style>
  <w:style w:type="paragraph" w:customStyle="1" w:styleId="608D25234DC542B582B3724FA64FD110">
    <w:name w:val="608D25234DC542B582B3724FA64FD110"/>
    <w:rsid w:val="00EE6F94"/>
  </w:style>
  <w:style w:type="paragraph" w:customStyle="1" w:styleId="F9CA8F38F4184C5C88E1658019A45136">
    <w:name w:val="F9CA8F38F4184C5C88E1658019A45136"/>
    <w:rsid w:val="00EE6F94"/>
  </w:style>
  <w:style w:type="paragraph" w:customStyle="1" w:styleId="05C5728B6C774AFF87FA94EA3A8E52D8">
    <w:name w:val="05C5728B6C774AFF87FA94EA3A8E52D8"/>
    <w:rsid w:val="00EE6F94"/>
  </w:style>
  <w:style w:type="paragraph" w:customStyle="1" w:styleId="3EAD4B5842774643AE4257B0E91C7236">
    <w:name w:val="3EAD4B5842774643AE4257B0E91C7236"/>
    <w:rsid w:val="00EE6F94"/>
  </w:style>
  <w:style w:type="paragraph" w:customStyle="1" w:styleId="625BF4FA7CF64ED4BA9A63D79F4700DC">
    <w:name w:val="625BF4FA7CF64ED4BA9A63D79F4700DC"/>
    <w:rsid w:val="00EE6F94"/>
  </w:style>
  <w:style w:type="paragraph" w:customStyle="1" w:styleId="5358EA7E82934EBC8D50D6ACE17D61F5">
    <w:name w:val="5358EA7E82934EBC8D50D6ACE17D61F5"/>
    <w:rsid w:val="00EE6F94"/>
  </w:style>
  <w:style w:type="paragraph" w:customStyle="1" w:styleId="8DCB36C7EA874DD2832986FBC0D05AE7">
    <w:name w:val="8DCB36C7EA874DD2832986FBC0D05AE7"/>
    <w:rsid w:val="00EE6F94"/>
  </w:style>
  <w:style w:type="paragraph" w:customStyle="1" w:styleId="19E588517634417E9B210D3C5C7283E4">
    <w:name w:val="19E588517634417E9B210D3C5C7283E4"/>
    <w:rsid w:val="00EE6F94"/>
  </w:style>
  <w:style w:type="paragraph" w:customStyle="1" w:styleId="45A1E6476A4F4606836287236119CF9C">
    <w:name w:val="45A1E6476A4F4606836287236119CF9C"/>
    <w:rsid w:val="00EE6F94"/>
  </w:style>
  <w:style w:type="paragraph" w:customStyle="1" w:styleId="DC4C09A57FEC43CAB4DB9C82939538D2">
    <w:name w:val="DC4C09A57FEC43CAB4DB9C82939538D2"/>
    <w:rsid w:val="00EE6F94"/>
  </w:style>
  <w:style w:type="paragraph" w:customStyle="1" w:styleId="BAE8FA89DCF14F619411FBC4BD580051">
    <w:name w:val="BAE8FA89DCF14F619411FBC4BD580051"/>
    <w:rsid w:val="00EE6F94"/>
  </w:style>
  <w:style w:type="paragraph" w:customStyle="1" w:styleId="F668FF3EA7064B66AC212CBA302BE672">
    <w:name w:val="F668FF3EA7064B66AC212CBA302BE672"/>
    <w:rsid w:val="00EE6F94"/>
  </w:style>
  <w:style w:type="paragraph" w:customStyle="1" w:styleId="3994FC98B45A40A7A5E71D37213358C5">
    <w:name w:val="3994FC98B45A40A7A5E71D37213358C5"/>
    <w:rsid w:val="00EE6F94"/>
  </w:style>
  <w:style w:type="paragraph" w:customStyle="1" w:styleId="ED39CC404A0A4C108C1FECD0346F2410">
    <w:name w:val="ED39CC404A0A4C108C1FECD0346F2410"/>
    <w:rsid w:val="00EE6F94"/>
  </w:style>
  <w:style w:type="paragraph" w:customStyle="1" w:styleId="E8B05AF561D14CB89B26B26E5BFE6F81">
    <w:name w:val="E8B05AF561D14CB89B26B26E5BFE6F81"/>
    <w:rsid w:val="00EE6F94"/>
  </w:style>
  <w:style w:type="paragraph" w:customStyle="1" w:styleId="279527CDCEFF437E8F7898EB4D448F26">
    <w:name w:val="279527CDCEFF437E8F7898EB4D448F26"/>
    <w:rsid w:val="00EE6F94"/>
  </w:style>
  <w:style w:type="paragraph" w:customStyle="1" w:styleId="B16388F1B8B040E581491152F2382731">
    <w:name w:val="B16388F1B8B040E581491152F2382731"/>
    <w:rsid w:val="00EE6F94"/>
  </w:style>
  <w:style w:type="paragraph" w:customStyle="1" w:styleId="05C559341713411CBBFBFB71AE6DE871">
    <w:name w:val="05C559341713411CBBFBFB71AE6DE871"/>
    <w:rsid w:val="00EE6F94"/>
  </w:style>
  <w:style w:type="paragraph" w:customStyle="1" w:styleId="949584279C8A4FE88A3ADAC7AE185E9F">
    <w:name w:val="949584279C8A4FE88A3ADAC7AE185E9F"/>
    <w:rsid w:val="00EE6F94"/>
  </w:style>
  <w:style w:type="paragraph" w:customStyle="1" w:styleId="EFF5C11506BE492EAA3C3FDACFDA4C03">
    <w:name w:val="EFF5C11506BE492EAA3C3FDACFDA4C03"/>
    <w:rsid w:val="0086214C"/>
  </w:style>
  <w:style w:type="paragraph" w:customStyle="1" w:styleId="EEA47901472C4FC2AA95B814A042CE20">
    <w:name w:val="EEA47901472C4FC2AA95B814A042CE20"/>
    <w:rsid w:val="0086214C"/>
  </w:style>
  <w:style w:type="paragraph" w:customStyle="1" w:styleId="5B1589996DE7466FAEEA80C6108F741B">
    <w:name w:val="5B1589996DE7466FAEEA80C6108F741B"/>
    <w:rsid w:val="0086214C"/>
  </w:style>
  <w:style w:type="paragraph" w:customStyle="1" w:styleId="F1A71590C7B1446A9B238B8B330A3D12">
    <w:name w:val="F1A71590C7B1446A9B238B8B330A3D12"/>
    <w:rsid w:val="0086214C"/>
  </w:style>
  <w:style w:type="paragraph" w:customStyle="1" w:styleId="0C06CA93A451491B9C5D79D7315F451F">
    <w:name w:val="0C06CA93A451491B9C5D79D7315F451F"/>
    <w:rsid w:val="0086214C"/>
  </w:style>
  <w:style w:type="paragraph" w:customStyle="1" w:styleId="61A5BCBB1E08464C9FE631E46B67446D">
    <w:name w:val="61A5BCBB1E08464C9FE631E46B67446D"/>
    <w:rsid w:val="0086214C"/>
  </w:style>
  <w:style w:type="paragraph" w:customStyle="1" w:styleId="8FE51A2FAA3845A68A42A7DC942B99C7">
    <w:name w:val="8FE51A2FAA3845A68A42A7DC942B99C7"/>
    <w:rsid w:val="0086214C"/>
  </w:style>
  <w:style w:type="paragraph" w:customStyle="1" w:styleId="24D4133AD91E4F75B3205DD5973058B1">
    <w:name w:val="24D4133AD91E4F75B3205DD5973058B1"/>
    <w:rsid w:val="0086214C"/>
  </w:style>
  <w:style w:type="paragraph" w:customStyle="1" w:styleId="C9E17F575DFB4B108AC30B8B3E9C78E6">
    <w:name w:val="C9E17F575DFB4B108AC30B8B3E9C78E6"/>
    <w:rsid w:val="0086214C"/>
  </w:style>
  <w:style w:type="paragraph" w:customStyle="1" w:styleId="76F5A556E2B34143984B82B5A2BF5C2D">
    <w:name w:val="76F5A556E2B34143984B82B5A2BF5C2D"/>
    <w:rsid w:val="00F31B81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 Casorla</Abstract>
  <CompanyAddress>San Jose Area</CompanyAddress>
  <CompanyPhone>(408) 533-3503</CompanyPhone>
  <CompanyFax/>
  <CompanyEmail>Jose.casorla@gmail.com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7550BF-8450-4994-8730-D1642AA6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71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 Fowler-Curvelo</dc:creator>
  <cp:keywords>linkedin/jose-casorla</cp:keywords>
  <cp:lastModifiedBy>Jose Casorla</cp:lastModifiedBy>
  <cp:revision>29</cp:revision>
  <cp:lastPrinted>2019-09-11T15:06:00Z</cp:lastPrinted>
  <dcterms:created xsi:type="dcterms:W3CDTF">2019-11-29T19:33:00Z</dcterms:created>
  <dcterms:modified xsi:type="dcterms:W3CDTF">2019-12-12T18:08:00Z</dcterms:modified>
  <cp:category>Operations Engineer</cp:category>
  <cp:contentStatus>https://github.com/jcasorla/</cp:contentStatus>
</cp:coreProperties>
</file>